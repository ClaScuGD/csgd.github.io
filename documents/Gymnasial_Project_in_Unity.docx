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23C9E" w14:textId="48E04B81" w:rsidR="00C330D5" w:rsidRDefault="00A06FB4" w:rsidP="00C330D5">
      <w:pPr>
        <w:spacing w:after="0" w:line="240" w:lineRule="auto"/>
        <w:ind w:left="1418"/>
        <w:rPr>
          <w:rFonts w:cs="Arial"/>
          <w:b/>
          <w:sz w:val="36"/>
          <w:szCs w:val="36"/>
          <w:lang w:val="en-GB"/>
        </w:rPr>
      </w:pPr>
      <w:r w:rsidRPr="006B05B4">
        <w:rPr>
          <w:rFonts w:cs="Arial"/>
          <w:b/>
          <w:sz w:val="40"/>
          <w:szCs w:val="48"/>
          <w:lang w:val="en-GB"/>
        </w:rPr>
        <w:t>Diploma Project</w:t>
      </w:r>
      <w:r w:rsidR="001D0394" w:rsidRPr="006B05B4">
        <w:rPr>
          <w:rFonts w:cs="Arial"/>
          <w:b/>
          <w:sz w:val="96"/>
          <w:szCs w:val="96"/>
          <w:lang w:val="en-GB"/>
        </w:rPr>
        <w:br/>
      </w:r>
      <w:r w:rsidR="0009117D" w:rsidRPr="006B05B4">
        <w:rPr>
          <w:rFonts w:cs="Arial"/>
          <w:b/>
          <w:sz w:val="96"/>
          <w:szCs w:val="96"/>
          <w:lang w:val="en-GB"/>
        </w:rPr>
        <w:t>Impulse</w:t>
      </w:r>
      <w:r w:rsidR="00C33343" w:rsidRPr="006B05B4">
        <w:rPr>
          <w:rFonts w:cs="Arial"/>
          <w:b/>
          <w:lang w:val="en-GB"/>
        </w:rPr>
        <w:t xml:space="preserve"> </w:t>
      </w:r>
      <w:r w:rsidR="00510611" w:rsidRPr="006B05B4">
        <w:rPr>
          <w:rFonts w:cs="Arial"/>
          <w:b/>
          <w:lang w:val="en-GB"/>
        </w:rPr>
        <w:br/>
      </w:r>
      <w:r w:rsidR="00AC4315" w:rsidRPr="006B05B4">
        <w:rPr>
          <w:rFonts w:cs="Arial"/>
          <w:b/>
          <w:sz w:val="36"/>
          <w:szCs w:val="36"/>
          <w:lang w:val="en-GB"/>
        </w:rPr>
        <w:t xml:space="preserve">Third </w:t>
      </w:r>
      <w:r w:rsidR="0049485A" w:rsidRPr="006B05B4">
        <w:rPr>
          <w:rFonts w:cs="Arial"/>
          <w:b/>
          <w:sz w:val="36"/>
          <w:szCs w:val="36"/>
          <w:lang w:val="en-GB"/>
        </w:rPr>
        <w:t>p</w:t>
      </w:r>
      <w:r w:rsidR="00AC4315" w:rsidRPr="006B05B4">
        <w:rPr>
          <w:rFonts w:cs="Arial"/>
          <w:b/>
          <w:sz w:val="36"/>
          <w:szCs w:val="36"/>
          <w:lang w:val="en-GB"/>
        </w:rPr>
        <w:t xml:space="preserve">erson </w:t>
      </w:r>
      <w:r w:rsidR="0049485A" w:rsidRPr="006B05B4">
        <w:rPr>
          <w:rFonts w:cs="Arial"/>
          <w:b/>
          <w:sz w:val="36"/>
          <w:szCs w:val="36"/>
          <w:lang w:val="en-GB"/>
        </w:rPr>
        <w:t>roleplaying game in Unity</w:t>
      </w:r>
    </w:p>
    <w:p w14:paraId="001DEFF7" w14:textId="77777777" w:rsidR="00C330D5" w:rsidRPr="00C330D5" w:rsidRDefault="00C330D5" w:rsidP="00C330D5">
      <w:pPr>
        <w:spacing w:after="0" w:line="240" w:lineRule="auto"/>
        <w:ind w:left="1418"/>
        <w:rPr>
          <w:rFonts w:cs="Arial"/>
          <w:b/>
          <w:sz w:val="36"/>
          <w:szCs w:val="36"/>
          <w:lang w:val="en-GB"/>
        </w:rPr>
      </w:pPr>
    </w:p>
    <w:p w14:paraId="67B985D1" w14:textId="5BB5F7F0" w:rsidR="004B2629" w:rsidRPr="00C5459D" w:rsidRDefault="0037158F" w:rsidP="0037158F">
      <w:pPr>
        <w:spacing w:after="100" w:afterAutospacing="1"/>
        <w:jc w:val="center"/>
        <w:rPr>
          <w:lang w:val="en-GB"/>
        </w:rPr>
        <w:sectPr w:rsidR="004B2629" w:rsidRPr="00C5459D" w:rsidSect="0037158F">
          <w:footerReference w:type="default" r:id="rId8"/>
          <w:headerReference w:type="first" r:id="rId9"/>
          <w:footerReference w:type="first" r:id="rId10"/>
          <w:pgSz w:w="11906" w:h="16838"/>
          <w:pgMar w:top="3402" w:right="567" w:bottom="567" w:left="567" w:header="993" w:footer="1701" w:gutter="0"/>
          <w:cols w:space="708"/>
          <w:titlePg/>
          <w:docGrid w:linePitch="360"/>
        </w:sectPr>
      </w:pPr>
      <w:r>
        <w:rPr>
          <w:noProof/>
          <w:lang w:val="en-GB"/>
        </w:rPr>
        <w:drawing>
          <wp:inline distT="0" distB="0" distL="0" distR="0" wp14:anchorId="6DD68D3F" wp14:editId="7BE0EC2D">
            <wp:extent cx="5478448" cy="3081500"/>
            <wp:effectExtent l="0" t="0" r="8255" b="5080"/>
            <wp:docPr id="4" name="Picture 4" descr="A picture containing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817" cy="30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7E90" w14:textId="01B73841" w:rsidR="00F40190" w:rsidRDefault="00F40190" w:rsidP="00F40190">
      <w:pPr>
        <w:pStyle w:val="Rubrik1"/>
        <w:rPr>
          <w:lang w:val="en-GB"/>
        </w:rPr>
      </w:pPr>
      <w:bookmarkStart w:id="0" w:name="_Toc102076750"/>
      <w:bookmarkStart w:id="1" w:name="_Toc315253231"/>
      <w:r w:rsidRPr="00C5459D">
        <w:rPr>
          <w:lang w:val="en-GB"/>
        </w:rPr>
        <w:lastRenderedPageBreak/>
        <w:t>Abstract</w:t>
      </w:r>
      <w:bookmarkEnd w:id="0"/>
    </w:p>
    <w:p w14:paraId="44B6DD91" w14:textId="4A7DD533" w:rsidR="0075128D" w:rsidRDefault="00C03C62" w:rsidP="00723A26">
      <w:pPr>
        <w:rPr>
          <w:lang w:val="en-GB"/>
        </w:rPr>
      </w:pPr>
      <w:r>
        <w:rPr>
          <w:lang w:val="en-GB"/>
        </w:rPr>
        <w:t>The goal of this project was to</w:t>
      </w:r>
      <w:r w:rsidR="00BF387A">
        <w:rPr>
          <w:lang w:val="en-GB"/>
        </w:rPr>
        <w:t xml:space="preserve"> </w:t>
      </w:r>
      <w:r w:rsidR="00050C01">
        <w:rPr>
          <w:lang w:val="en-GB"/>
        </w:rPr>
        <w:t>produce a basic 3D game with movement controls and combat capabilities, including collision detection.</w:t>
      </w:r>
      <w:r w:rsidR="0075111C">
        <w:rPr>
          <w:lang w:val="en-GB"/>
        </w:rPr>
        <w:t xml:space="preserve"> This was accomplished</w:t>
      </w:r>
      <w:r w:rsidR="00050C01">
        <w:rPr>
          <w:lang w:val="en-GB"/>
        </w:rPr>
        <w:t xml:space="preserve"> </w:t>
      </w:r>
      <w:r w:rsidR="0075111C">
        <w:rPr>
          <w:lang w:val="en-GB"/>
        </w:rPr>
        <w:t>using</w:t>
      </w:r>
      <w:r w:rsidR="00BF387A">
        <w:rPr>
          <w:lang w:val="en-GB"/>
        </w:rPr>
        <w:t xml:space="preserve"> the development </w:t>
      </w:r>
      <w:r w:rsidR="00374821">
        <w:rPr>
          <w:lang w:val="en-GB"/>
        </w:rPr>
        <w:t>environment Visual Studio, in the programming language C#</w:t>
      </w:r>
      <w:r w:rsidR="007417B8">
        <w:rPr>
          <w:lang w:val="en-GB"/>
        </w:rPr>
        <w:t xml:space="preserve"> and</w:t>
      </w:r>
      <w:r w:rsidR="00374821">
        <w:rPr>
          <w:lang w:val="en-GB"/>
        </w:rPr>
        <w:t xml:space="preserve"> </w:t>
      </w:r>
      <w:r w:rsidR="00797A43">
        <w:rPr>
          <w:lang w:val="en-GB"/>
        </w:rPr>
        <w:t xml:space="preserve">the game development platform </w:t>
      </w:r>
      <w:r w:rsidR="00E85D5A">
        <w:rPr>
          <w:lang w:val="en-GB"/>
        </w:rPr>
        <w:t>Unity</w:t>
      </w:r>
      <w:r w:rsidR="00A72075">
        <w:rPr>
          <w:lang w:val="en-GB"/>
        </w:rPr>
        <w:t xml:space="preserve">. </w:t>
      </w:r>
      <w:r w:rsidR="00112B3B">
        <w:rPr>
          <w:lang w:val="en-GB"/>
        </w:rPr>
        <w:t xml:space="preserve">To keep the project within a reasonable scale, some </w:t>
      </w:r>
      <w:r w:rsidR="008A7CEA">
        <w:rPr>
          <w:lang w:val="en-GB"/>
        </w:rPr>
        <w:t>demarca</w:t>
      </w:r>
      <w:r w:rsidR="00C16350">
        <w:rPr>
          <w:lang w:val="en-GB"/>
        </w:rPr>
        <w:t xml:space="preserve">tions </w:t>
      </w:r>
      <w:r w:rsidR="00E658A7">
        <w:rPr>
          <w:lang w:val="en-GB"/>
        </w:rPr>
        <w:t xml:space="preserve">were needed, such as </w:t>
      </w:r>
      <w:r w:rsidR="00151931">
        <w:rPr>
          <w:lang w:val="en-GB"/>
        </w:rPr>
        <w:t xml:space="preserve">there being no </w:t>
      </w:r>
      <w:r w:rsidR="00022D0A">
        <w:rPr>
          <w:lang w:val="en-GB"/>
        </w:rPr>
        <w:t xml:space="preserve">hostile </w:t>
      </w:r>
      <w:r w:rsidR="008106B8">
        <w:rPr>
          <w:lang w:val="en-GB"/>
        </w:rPr>
        <w:t xml:space="preserve">foes, which </w:t>
      </w:r>
      <w:r w:rsidR="00514813">
        <w:rPr>
          <w:lang w:val="en-GB"/>
        </w:rPr>
        <w:t xml:space="preserve">is </w:t>
      </w:r>
      <w:r w:rsidR="008106B8">
        <w:rPr>
          <w:lang w:val="en-GB"/>
        </w:rPr>
        <w:t>common</w:t>
      </w:r>
      <w:r w:rsidR="00197986">
        <w:rPr>
          <w:lang w:val="en-GB"/>
        </w:rPr>
        <w:t xml:space="preserve"> within the genre, and </w:t>
      </w:r>
      <w:r w:rsidR="009B6FF6">
        <w:rPr>
          <w:lang w:val="en-GB"/>
        </w:rPr>
        <w:t xml:space="preserve">the </w:t>
      </w:r>
      <w:r w:rsidR="005D3874">
        <w:rPr>
          <w:lang w:val="en-GB"/>
        </w:rPr>
        <w:t xml:space="preserve">combat </w:t>
      </w:r>
      <w:r w:rsidR="009B6FF6">
        <w:rPr>
          <w:lang w:val="en-GB"/>
        </w:rPr>
        <w:t xml:space="preserve">system </w:t>
      </w:r>
      <w:r w:rsidR="00445CF1">
        <w:rPr>
          <w:lang w:val="en-GB"/>
        </w:rPr>
        <w:t xml:space="preserve">remaining </w:t>
      </w:r>
      <w:r w:rsidR="007A335F">
        <w:rPr>
          <w:lang w:val="en-GB"/>
        </w:rPr>
        <w:t>rudimentary</w:t>
      </w:r>
      <w:r w:rsidR="00AD7F69">
        <w:rPr>
          <w:lang w:val="en-GB"/>
        </w:rPr>
        <w:t>.</w:t>
      </w:r>
      <w:r w:rsidR="00A5372D">
        <w:rPr>
          <w:lang w:val="en-GB"/>
        </w:rPr>
        <w:t xml:space="preserve"> </w:t>
      </w:r>
      <w:r w:rsidR="00107178">
        <w:rPr>
          <w:lang w:val="en-GB"/>
        </w:rPr>
        <w:t xml:space="preserve">Implementing </w:t>
      </w:r>
      <w:r w:rsidR="004A7895">
        <w:rPr>
          <w:lang w:val="en-GB"/>
        </w:rPr>
        <w:t xml:space="preserve">collision detection was challenging </w:t>
      </w:r>
      <w:r w:rsidR="00BE68AC">
        <w:rPr>
          <w:lang w:val="en-GB"/>
        </w:rPr>
        <w:t>and</w:t>
      </w:r>
      <w:r w:rsidR="004A7895">
        <w:rPr>
          <w:lang w:val="en-GB"/>
        </w:rPr>
        <w:t xml:space="preserve"> is explained in higher detail than </w:t>
      </w:r>
      <w:r w:rsidR="00883815">
        <w:rPr>
          <w:lang w:val="en-GB"/>
        </w:rPr>
        <w:t>other parts of the process</w:t>
      </w:r>
      <w:r w:rsidR="00400777">
        <w:rPr>
          <w:lang w:val="en-GB"/>
        </w:rPr>
        <w:t xml:space="preserve">. </w:t>
      </w:r>
      <w:r w:rsidR="00FD7785">
        <w:rPr>
          <w:lang w:val="en-GB"/>
        </w:rPr>
        <w:t>D</w:t>
      </w:r>
      <w:r w:rsidR="00400777">
        <w:rPr>
          <w:lang w:val="en-GB"/>
        </w:rPr>
        <w:t xml:space="preserve">etection of collisions was managed using spheres, cast along a line, which check if they are colliding with the target. </w:t>
      </w:r>
      <w:r w:rsidR="00BE42E8">
        <w:rPr>
          <w:lang w:val="en-GB"/>
        </w:rPr>
        <w:t>With the game working as intended, the project is considered</w:t>
      </w:r>
      <w:r w:rsidR="00B575D1">
        <w:rPr>
          <w:lang w:val="en-GB"/>
        </w:rPr>
        <w:t xml:space="preserve"> </w:t>
      </w:r>
      <w:r w:rsidR="00BE42E8">
        <w:rPr>
          <w:lang w:val="en-GB"/>
        </w:rPr>
        <w:t>success</w:t>
      </w:r>
      <w:r w:rsidR="00882E88">
        <w:rPr>
          <w:lang w:val="en-GB"/>
        </w:rPr>
        <w:t>ful</w:t>
      </w:r>
      <w:r w:rsidR="00A84327">
        <w:rPr>
          <w:lang w:val="en-GB"/>
        </w:rPr>
        <w:t>.</w:t>
      </w:r>
      <w:r w:rsidR="005741DE">
        <w:rPr>
          <w:lang w:val="en-GB"/>
        </w:rPr>
        <w:t xml:space="preserve"> </w:t>
      </w:r>
      <w:r w:rsidR="00A84327">
        <w:rPr>
          <w:lang w:val="en-GB"/>
        </w:rPr>
        <w:t xml:space="preserve">Furthermore, </w:t>
      </w:r>
      <w:r w:rsidR="0075128D">
        <w:rPr>
          <w:lang w:val="en-GB"/>
        </w:rPr>
        <w:t xml:space="preserve">I have concluded that </w:t>
      </w:r>
      <w:r w:rsidR="00E2481A">
        <w:rPr>
          <w:lang w:val="en-GB"/>
        </w:rPr>
        <w:t xml:space="preserve">familiarity with Visual Studio and a basic understanding of the programming language C# is </w:t>
      </w:r>
      <w:r w:rsidR="006B41D6">
        <w:rPr>
          <w:lang w:val="en-GB"/>
        </w:rPr>
        <w:t>helpful</w:t>
      </w:r>
      <w:r w:rsidR="00ED2D51">
        <w:rPr>
          <w:lang w:val="en-GB"/>
        </w:rPr>
        <w:t xml:space="preserve"> </w:t>
      </w:r>
      <w:r w:rsidR="006B41D6">
        <w:rPr>
          <w:lang w:val="en-GB"/>
        </w:rPr>
        <w:t>when</w:t>
      </w:r>
      <w:r w:rsidR="00FC1A1B">
        <w:rPr>
          <w:lang w:val="en-GB"/>
        </w:rPr>
        <w:t xml:space="preserve"> creating videogames within the Unity environment.</w:t>
      </w:r>
    </w:p>
    <w:p w14:paraId="2F302424" w14:textId="77777777" w:rsidR="00C02C2E" w:rsidRPr="00E0157A" w:rsidRDefault="00C02C2E" w:rsidP="00FF63DD">
      <w:pPr>
        <w:pStyle w:val="Rubrik1"/>
      </w:pPr>
      <w:bookmarkStart w:id="2" w:name="_Toc102076751"/>
      <w:r w:rsidRPr="00E0157A">
        <w:t>Sammanfattning</w:t>
      </w:r>
      <w:bookmarkEnd w:id="1"/>
      <w:bookmarkEnd w:id="2"/>
    </w:p>
    <w:p w14:paraId="08D47BDF" w14:textId="5120FA88" w:rsidR="0077749A" w:rsidRPr="00FC7B05" w:rsidRDefault="00E06A80" w:rsidP="00E33DBD">
      <w:r w:rsidRPr="00FC7B05">
        <w:t xml:space="preserve">Projektets mål var att, med utvecklingsmiljön Visual Studio, </w:t>
      </w:r>
      <w:r w:rsidR="00183F84" w:rsidRPr="00FC7B05">
        <w:t>i</w:t>
      </w:r>
      <w:r w:rsidRPr="00FC7B05">
        <w:t xml:space="preserve"> programmerings</w:t>
      </w:r>
      <w:r w:rsidR="00E33DBD" w:rsidRPr="00FC7B05">
        <w:t>språket C#</w:t>
      </w:r>
      <w:r w:rsidR="00183F84" w:rsidRPr="00FC7B05">
        <w:t xml:space="preserve"> och </w:t>
      </w:r>
      <w:r w:rsidR="00E0157A" w:rsidRPr="00FC7B05">
        <w:t>genom spelutvecklingspla</w:t>
      </w:r>
      <w:r w:rsidR="00777BD6" w:rsidRPr="00FC7B05">
        <w:t>t</w:t>
      </w:r>
      <w:r w:rsidR="00E0157A" w:rsidRPr="00FC7B05">
        <w:t>formen Unity</w:t>
      </w:r>
      <w:r w:rsidR="00010F55" w:rsidRPr="00FC7B05">
        <w:t xml:space="preserve">, producera ett enkelt </w:t>
      </w:r>
      <w:r w:rsidR="00231FEA" w:rsidRPr="00FC7B05">
        <w:t>3D</w:t>
      </w:r>
      <w:r w:rsidR="00731325">
        <w:t>-</w:t>
      </w:r>
      <w:r w:rsidR="00010F55" w:rsidRPr="00FC7B05">
        <w:t>spel</w:t>
      </w:r>
      <w:r w:rsidR="00673CA5" w:rsidRPr="00FC7B05">
        <w:t xml:space="preserve"> </w:t>
      </w:r>
      <w:r w:rsidR="006B6DA1" w:rsidRPr="00FC7B05">
        <w:t xml:space="preserve">med </w:t>
      </w:r>
      <w:r w:rsidR="006D18DC" w:rsidRPr="00FC7B05">
        <w:t>rörelse</w:t>
      </w:r>
      <w:r w:rsidR="006B6DA1" w:rsidRPr="00FC7B05">
        <w:t>kontroller</w:t>
      </w:r>
      <w:r w:rsidR="006D18DC" w:rsidRPr="00FC7B05">
        <w:t xml:space="preserve"> och </w:t>
      </w:r>
      <w:r w:rsidR="006B6DA1" w:rsidRPr="00FC7B05">
        <w:t xml:space="preserve">som kan hantera </w:t>
      </w:r>
      <w:r w:rsidR="006D18DC" w:rsidRPr="00FC7B05">
        <w:t>strid</w:t>
      </w:r>
      <w:r w:rsidR="00371A1C" w:rsidRPr="00FC7B05">
        <w:t xml:space="preserve"> och kollisionsdetektering</w:t>
      </w:r>
      <w:r w:rsidR="006B6DA1" w:rsidRPr="00FC7B05">
        <w:t>.</w:t>
      </w:r>
      <w:r w:rsidR="00D63352" w:rsidRPr="00FC7B05">
        <w:t xml:space="preserve"> För att hålla arbetet inom </w:t>
      </w:r>
      <w:r w:rsidR="001577FC" w:rsidRPr="00FC7B05">
        <w:t xml:space="preserve">rimliga gränser behövdes några avgränsningar. Exempelvis finns </w:t>
      </w:r>
      <w:r w:rsidR="00077D3B" w:rsidRPr="00FC7B05">
        <w:t xml:space="preserve">inga fientliga motståndare, som </w:t>
      </w:r>
      <w:r w:rsidR="00B72810" w:rsidRPr="00FC7B05">
        <w:t>ofta återfinns inom genren, och stridssystemet</w:t>
      </w:r>
      <w:r w:rsidR="0031494E" w:rsidRPr="00FC7B05">
        <w:t xml:space="preserve"> förblir</w:t>
      </w:r>
      <w:r w:rsidR="00335C64" w:rsidRPr="00FC7B05">
        <w:t xml:space="preserve"> </w:t>
      </w:r>
      <w:r w:rsidR="00FE6489" w:rsidRPr="00FC7B05">
        <w:t>grundläggande.</w:t>
      </w:r>
      <w:r w:rsidR="00F0208F" w:rsidRPr="00FC7B05">
        <w:t xml:space="preserve"> Att implementera </w:t>
      </w:r>
      <w:r w:rsidR="002F3B15" w:rsidRPr="00FC7B05">
        <w:t xml:space="preserve">kollisionsdetektering var en av processens </w:t>
      </w:r>
      <w:r w:rsidR="002C0EBF" w:rsidRPr="00FC7B05">
        <w:t xml:space="preserve">mödosammare </w:t>
      </w:r>
      <w:r w:rsidR="00B129C2" w:rsidRPr="00FC7B05">
        <w:t xml:space="preserve">delar och detaljeras därför mer ingående än andra </w:t>
      </w:r>
      <w:r w:rsidR="00C1007F" w:rsidRPr="00FC7B05">
        <w:t>aspekter.</w:t>
      </w:r>
      <w:r w:rsidR="0066621A">
        <w:t xml:space="preserve"> </w:t>
      </w:r>
      <w:r w:rsidR="009B1DB7">
        <w:t xml:space="preserve">Kollisionsdetekteringen hanterades med hjälp av sfärer som </w:t>
      </w:r>
      <w:r w:rsidR="00B33FF1">
        <w:t xml:space="preserve">projiceras ut i en linje och </w:t>
      </w:r>
      <w:r w:rsidR="006F2BB9">
        <w:t xml:space="preserve">kontrollerar om de kolliderat med </w:t>
      </w:r>
      <w:r w:rsidR="0077749A">
        <w:t xml:space="preserve">målet. </w:t>
      </w:r>
      <w:r w:rsidR="0066621A">
        <w:t>Då spelet fungerar s</w:t>
      </w:r>
      <w:r w:rsidR="0020654A">
        <w:t>om avsett betraktas projektet som</w:t>
      </w:r>
      <w:r w:rsidR="00400777">
        <w:t xml:space="preserve"> lyckat</w:t>
      </w:r>
      <w:r w:rsidR="0081328F">
        <w:t xml:space="preserve">. </w:t>
      </w:r>
      <w:r w:rsidR="0077749A">
        <w:t xml:space="preserve">Jag har </w:t>
      </w:r>
      <w:r w:rsidR="00A84327">
        <w:t xml:space="preserve">även </w:t>
      </w:r>
      <w:r w:rsidR="006D1B59">
        <w:t xml:space="preserve">kommit fram till att </w:t>
      </w:r>
      <w:r w:rsidR="00A84327">
        <w:t>erfarenhet i</w:t>
      </w:r>
      <w:r w:rsidR="006D1B59">
        <w:t xml:space="preserve"> Visual Studio och grundläggande kunskaper i kodspråket C# </w:t>
      </w:r>
      <w:r w:rsidR="00E213B6">
        <w:t>är till stor hjälp vid speltillverkning i Unity-miljön.</w:t>
      </w:r>
    </w:p>
    <w:p w14:paraId="39FC9B06" w14:textId="77777777" w:rsidR="0031494E" w:rsidRPr="00373E2A" w:rsidRDefault="0031494E">
      <w:pPr>
        <w:spacing w:line="276" w:lineRule="auto"/>
      </w:pPr>
      <w:r w:rsidRPr="00373E2A">
        <w:rPr>
          <w:b/>
          <w:bCs/>
        </w:rPr>
        <w:br w:type="page"/>
      </w:r>
    </w:p>
    <w:bookmarkStart w:id="3" w:name="_Toc102076752" w:displacedByCustomXml="next"/>
    <w:sdt>
      <w:sdtPr>
        <w:rPr>
          <w:rFonts w:ascii="Garamond" w:eastAsiaTheme="minorHAnsi" w:hAnsi="Garamond" w:cstheme="minorBidi"/>
          <w:b w:val="0"/>
          <w:bCs w:val="0"/>
          <w:sz w:val="24"/>
          <w:szCs w:val="22"/>
          <w:lang w:val="en-GB"/>
        </w:rPr>
        <w:id w:val="242066724"/>
        <w:docPartObj>
          <w:docPartGallery w:val="Table of Contents"/>
          <w:docPartUnique/>
        </w:docPartObj>
      </w:sdtPr>
      <w:sdtEndPr/>
      <w:sdtContent>
        <w:p w14:paraId="3860AC37" w14:textId="6F9B75A1" w:rsidR="0086799F" w:rsidRPr="00C5459D" w:rsidRDefault="00052A9B" w:rsidP="00595580">
          <w:pPr>
            <w:pStyle w:val="Rubrik1"/>
            <w:rPr>
              <w:lang w:val="en-GB"/>
            </w:rPr>
          </w:pPr>
          <w:r w:rsidRPr="00C5459D">
            <w:rPr>
              <w:lang w:val="en-GB"/>
            </w:rPr>
            <w:t>Table of contents</w:t>
          </w:r>
          <w:bookmarkEnd w:id="3"/>
        </w:p>
        <w:p w14:paraId="34020C5B" w14:textId="692208DB" w:rsidR="00A84327" w:rsidRDefault="006240D6">
          <w:pPr>
            <w:pStyle w:val="Innehll1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rPr>
              <w:lang w:val="en-GB"/>
            </w:rPr>
            <w:fldChar w:fldCharType="begin"/>
          </w:r>
          <w:r>
            <w:rPr>
              <w:lang w:val="en-GB"/>
            </w:rPr>
            <w:instrText xml:space="preserve"> TOC \o "1-7" \h \z \u </w:instrText>
          </w:r>
          <w:r>
            <w:rPr>
              <w:lang w:val="en-GB"/>
            </w:rPr>
            <w:fldChar w:fldCharType="separate"/>
          </w:r>
          <w:hyperlink w:anchor="_Toc102076750" w:history="1">
            <w:r w:rsidR="00A84327" w:rsidRPr="00F4166A">
              <w:rPr>
                <w:rStyle w:val="Hyperlnk"/>
                <w:noProof/>
                <w:lang w:val="en-GB"/>
              </w:rPr>
              <w:t>Abstract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_Toc102076750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1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4DA0C9E9" w14:textId="34AB261C" w:rsidR="00A84327" w:rsidRDefault="001A0C0F">
          <w:pPr>
            <w:pStyle w:val="Innehll1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51" w:history="1">
            <w:r w:rsidR="00A84327" w:rsidRPr="00F4166A">
              <w:rPr>
                <w:rStyle w:val="Hyperlnk"/>
                <w:noProof/>
              </w:rPr>
              <w:t>Sammanfattning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_Toc102076751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1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2C6EDB18" w14:textId="3AD03ED8" w:rsidR="00A84327" w:rsidRDefault="001A0C0F">
          <w:pPr>
            <w:pStyle w:val="Innehll1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52" w:history="1">
            <w:r w:rsidR="00A84327" w:rsidRPr="00F4166A">
              <w:rPr>
                <w:rStyle w:val="Hyperlnk"/>
                <w:noProof/>
              </w:rPr>
              <w:t>Table of contents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_Toc102076752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2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33D7ED54" w14:textId="77AF74F5" w:rsidR="00A84327" w:rsidRDefault="001A0C0F">
          <w:pPr>
            <w:pStyle w:val="Innehll1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53" w:history="1">
            <w:r w:rsidR="00A84327" w:rsidRPr="00F4166A">
              <w:rPr>
                <w:rStyle w:val="Hyperlnk"/>
                <w:noProof/>
                <w:lang w:val="en-GB"/>
              </w:rPr>
              <w:t>Introduction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_Toc102076753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3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7DB87F89" w14:textId="0861DFB4" w:rsidR="00A84327" w:rsidRDefault="001A0C0F">
          <w:pPr>
            <w:pStyle w:val="Innehll2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54" w:history="1">
            <w:r w:rsidR="00A84327" w:rsidRPr="00F4166A">
              <w:rPr>
                <w:rStyle w:val="Hyperlnk"/>
                <w:iCs/>
                <w:noProof/>
                <w:lang w:val="en-GB"/>
              </w:rPr>
              <w:t>Purpose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_Toc102076754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3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2A01AAAC" w14:textId="55147184" w:rsidR="00A84327" w:rsidRDefault="001A0C0F">
          <w:pPr>
            <w:pStyle w:val="Innehll2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55" w:history="1">
            <w:r w:rsidR="00A84327" w:rsidRPr="00F4166A">
              <w:rPr>
                <w:rStyle w:val="Hyperlnk"/>
                <w:iCs/>
                <w:noProof/>
                <w:lang w:val="en-GB"/>
              </w:rPr>
              <w:t>Questions studied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_Toc102076755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3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1CFD64B9" w14:textId="4D906D6E" w:rsidR="00A84327" w:rsidRDefault="001A0C0F">
          <w:pPr>
            <w:pStyle w:val="Innehll2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56" w:history="1">
            <w:r w:rsidR="00A84327" w:rsidRPr="00F4166A">
              <w:rPr>
                <w:rStyle w:val="Hyperlnk"/>
                <w:iCs/>
                <w:noProof/>
                <w:lang w:val="en-GB"/>
              </w:rPr>
              <w:t>Method and materials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_Toc102076756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3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400DD7B0" w14:textId="25449DEB" w:rsidR="00A84327" w:rsidRDefault="001A0C0F">
          <w:pPr>
            <w:pStyle w:val="Innehll1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57" w:history="1">
            <w:r w:rsidR="00A84327" w:rsidRPr="00F4166A">
              <w:rPr>
                <w:rStyle w:val="Hyperlnk"/>
                <w:noProof/>
                <w:lang w:val="en-GB"/>
              </w:rPr>
              <w:t>Results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_Toc102076757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5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6E18438A" w14:textId="4FB27548" w:rsidR="00A84327" w:rsidRDefault="001A0C0F">
          <w:pPr>
            <w:pStyle w:val="Innehll3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58" w:history="1">
            <w:r w:rsidR="00A84327" w:rsidRPr="00F4166A">
              <w:rPr>
                <w:rStyle w:val="Hyperlnk"/>
                <w:noProof/>
                <w:lang w:val="en-GB"/>
              </w:rPr>
              <w:t>Programming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_Toc102076758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5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33E405B6" w14:textId="0E40C2A5" w:rsidR="00A84327" w:rsidRDefault="001A0C0F">
          <w:pPr>
            <w:pStyle w:val="Innehll4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59" w:history="1">
            <w:r w:rsidR="00A84327" w:rsidRPr="00F4166A">
              <w:rPr>
                <w:rStyle w:val="Hyperlnk"/>
                <w:noProof/>
                <w:lang w:val="en-GB"/>
              </w:rPr>
              <w:t>Movement system and combat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_Toc102076759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5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4DBBE544" w14:textId="72779792" w:rsidR="00A84327" w:rsidRDefault="001A0C0F">
          <w:pPr>
            <w:pStyle w:val="Innehll4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60" w:history="1">
            <w:r w:rsidR="00A84327" w:rsidRPr="00F4166A">
              <w:rPr>
                <w:rStyle w:val="Hyperlnk"/>
                <w:noProof/>
                <w:lang w:val="en-GB"/>
              </w:rPr>
              <w:t>Detecting Collisions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_Toc102076760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6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3C574CDA" w14:textId="697CAC32" w:rsidR="00A84327" w:rsidRDefault="001A0C0F">
          <w:pPr>
            <w:pStyle w:val="Innehll1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61" w:history="1">
            <w:r w:rsidR="00A84327" w:rsidRPr="00F4166A">
              <w:rPr>
                <w:rStyle w:val="Hyperlnk"/>
                <w:noProof/>
                <w:lang w:val="en-GB"/>
              </w:rPr>
              <w:t>Discussion and conclusions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_Toc102076761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7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7C2C174A" w14:textId="2EDFF814" w:rsidR="00A84327" w:rsidRDefault="001A0C0F">
          <w:pPr>
            <w:pStyle w:val="Innehll1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62" w:history="1">
            <w:r w:rsidR="00A84327" w:rsidRPr="00F4166A">
              <w:rPr>
                <w:rStyle w:val="Hyperlnk"/>
                <w:noProof/>
                <w:lang w:val="en-GB"/>
              </w:rPr>
              <w:t>References and sources used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_Toc102076762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8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428678C1" w14:textId="3BF843E8" w:rsidR="00A84327" w:rsidRDefault="001A0C0F">
          <w:pPr>
            <w:pStyle w:val="Innehll1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63" w:history="1">
            <w:r w:rsidR="00A84327" w:rsidRPr="00F4166A">
              <w:rPr>
                <w:rStyle w:val="Hyperlnk"/>
                <w:noProof/>
                <w:lang w:val="en-GB"/>
              </w:rPr>
              <w:t>Appendix 1 – game example images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_Toc102076763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9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3BD35C28" w14:textId="61F3CCD6" w:rsidR="00A84327" w:rsidRDefault="001A0C0F">
          <w:pPr>
            <w:pStyle w:val="Innehll1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64" w:history="1">
            <w:r w:rsidR="00A84327" w:rsidRPr="00F4166A">
              <w:rPr>
                <w:rStyle w:val="Hyperlnk"/>
                <w:noProof/>
                <w:lang w:val="en-GB"/>
              </w:rPr>
              <w:t>Appendix 2 – code examples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_Toc102076764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12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36832E6B" w14:textId="71F08FFE" w:rsidR="00A84327" w:rsidRDefault="001A0C0F">
          <w:pPr>
            <w:pStyle w:val="Innehll1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65" w:history="1">
            <w:r w:rsidR="00A84327" w:rsidRPr="00F4166A">
              <w:rPr>
                <w:rStyle w:val="Hyperlnk"/>
                <w:noProof/>
                <w:lang w:val="en-GB"/>
              </w:rPr>
              <w:t>Appendix 3 – Visualization of collision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_Toc102076765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14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61988813" w14:textId="7DC22342" w:rsidR="00A84327" w:rsidRDefault="001A0C0F">
          <w:pPr>
            <w:pStyle w:val="Innehll1"/>
            <w:tabs>
              <w:tab w:val="right" w:leader="dot" w:pos="735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2076766" w:history="1">
            <w:r w:rsidR="00A84327" w:rsidRPr="00F4166A">
              <w:rPr>
                <w:rStyle w:val="Hyperlnk"/>
                <w:noProof/>
                <w:lang w:val="en-GB"/>
              </w:rPr>
              <w:t>Appendix 4 – further description of collision detection</w:t>
            </w:r>
            <w:r w:rsidR="00A84327">
              <w:rPr>
                <w:noProof/>
                <w:webHidden/>
              </w:rPr>
              <w:tab/>
            </w:r>
            <w:r w:rsidR="00A84327">
              <w:rPr>
                <w:noProof/>
                <w:webHidden/>
              </w:rPr>
              <w:fldChar w:fldCharType="begin"/>
            </w:r>
            <w:r w:rsidR="00A84327">
              <w:rPr>
                <w:noProof/>
                <w:webHidden/>
              </w:rPr>
              <w:instrText xml:space="preserve"> PAGEREF _Toc102076766 \h </w:instrText>
            </w:r>
            <w:r w:rsidR="00A84327">
              <w:rPr>
                <w:noProof/>
                <w:webHidden/>
              </w:rPr>
            </w:r>
            <w:r w:rsidR="00A84327">
              <w:rPr>
                <w:noProof/>
                <w:webHidden/>
              </w:rPr>
              <w:fldChar w:fldCharType="separate"/>
            </w:r>
            <w:r w:rsidR="00A84327">
              <w:rPr>
                <w:noProof/>
                <w:webHidden/>
              </w:rPr>
              <w:t>16</w:t>
            </w:r>
            <w:r w:rsidR="00A84327">
              <w:rPr>
                <w:noProof/>
                <w:webHidden/>
              </w:rPr>
              <w:fldChar w:fldCharType="end"/>
            </w:r>
          </w:hyperlink>
        </w:p>
        <w:p w14:paraId="151A645D" w14:textId="33A92C80" w:rsidR="0086799F" w:rsidRPr="00C5459D" w:rsidRDefault="006240D6">
          <w:pPr>
            <w:rPr>
              <w:lang w:val="en-GB"/>
            </w:rPr>
          </w:pPr>
          <w:r>
            <w:rPr>
              <w:lang w:val="en-GB"/>
            </w:rPr>
            <w:fldChar w:fldCharType="end"/>
          </w:r>
        </w:p>
      </w:sdtContent>
    </w:sdt>
    <w:p w14:paraId="3089063F" w14:textId="675E660D" w:rsidR="00FF63DD" w:rsidRPr="00131299" w:rsidRDefault="007312F6" w:rsidP="00595580">
      <w:pPr>
        <w:pStyle w:val="Rubrik1"/>
        <w:rPr>
          <w:lang w:val="en-GB"/>
        </w:rPr>
      </w:pPr>
      <w:r w:rsidRPr="00131299">
        <w:rPr>
          <w:lang w:val="en-GB"/>
        </w:rPr>
        <w:br w:type="page"/>
      </w:r>
      <w:bookmarkStart w:id="4" w:name="_Toc315253233"/>
      <w:bookmarkStart w:id="5" w:name="_Toc102076753"/>
      <w:r w:rsidR="00686650" w:rsidRPr="00131299">
        <w:rPr>
          <w:lang w:val="en-GB"/>
        </w:rPr>
        <w:lastRenderedPageBreak/>
        <w:t>In</w:t>
      </w:r>
      <w:bookmarkEnd w:id="4"/>
      <w:r w:rsidR="00052A9B" w:rsidRPr="00131299">
        <w:rPr>
          <w:lang w:val="en-GB"/>
        </w:rPr>
        <w:t>troduction</w:t>
      </w:r>
      <w:bookmarkEnd w:id="5"/>
    </w:p>
    <w:p w14:paraId="735404F8" w14:textId="4DF7F9FA" w:rsidR="00764D55" w:rsidRPr="00764D55" w:rsidRDefault="007E6B0E" w:rsidP="00F1100B">
      <w:pPr>
        <w:rPr>
          <w:lang w:val="en-GB"/>
        </w:rPr>
      </w:pPr>
      <w:r>
        <w:rPr>
          <w:lang w:val="en-GB"/>
        </w:rPr>
        <w:t xml:space="preserve">Roleplaying games have been </w:t>
      </w:r>
      <w:r w:rsidR="000963AE">
        <w:rPr>
          <w:lang w:val="en-GB"/>
        </w:rPr>
        <w:t xml:space="preserve">a </w:t>
      </w:r>
      <w:r w:rsidR="001F0E24">
        <w:rPr>
          <w:lang w:val="en-GB"/>
        </w:rPr>
        <w:t>widespread</w:t>
      </w:r>
      <w:r w:rsidR="000963AE">
        <w:rPr>
          <w:lang w:val="en-GB"/>
        </w:rPr>
        <w:t xml:space="preserve"> form of entertainment for a long </w:t>
      </w:r>
      <w:r w:rsidR="008C2963">
        <w:rPr>
          <w:lang w:val="en-GB"/>
        </w:rPr>
        <w:t>time and</w:t>
      </w:r>
      <w:r w:rsidR="00425099">
        <w:rPr>
          <w:lang w:val="en-GB"/>
        </w:rPr>
        <w:t xml:space="preserve"> </w:t>
      </w:r>
      <w:r w:rsidR="007E775E">
        <w:rPr>
          <w:lang w:val="en-GB"/>
        </w:rPr>
        <w:t>remain</w:t>
      </w:r>
      <w:r w:rsidR="00162591">
        <w:rPr>
          <w:lang w:val="en-GB"/>
        </w:rPr>
        <w:t>s</w:t>
      </w:r>
      <w:r w:rsidR="00C511EB">
        <w:rPr>
          <w:lang w:val="en-GB"/>
        </w:rPr>
        <w:t xml:space="preserve"> one of the most popular</w:t>
      </w:r>
      <w:r w:rsidR="007E775E">
        <w:rPr>
          <w:lang w:val="en-GB"/>
        </w:rPr>
        <w:t xml:space="preserve"> game </w:t>
      </w:r>
      <w:r w:rsidR="00F1100B">
        <w:rPr>
          <w:lang w:val="en-GB"/>
        </w:rPr>
        <w:t>genres</w:t>
      </w:r>
      <w:r w:rsidR="007E775E">
        <w:rPr>
          <w:lang w:val="en-GB"/>
        </w:rPr>
        <w:t>.</w:t>
      </w:r>
      <w:r w:rsidR="00EF70B4">
        <w:rPr>
          <w:lang w:val="en-GB"/>
        </w:rPr>
        <w:t xml:space="preserve"> </w:t>
      </w:r>
      <w:r w:rsidR="003F04D6">
        <w:rPr>
          <w:lang w:val="en-GB"/>
        </w:rPr>
        <w:t xml:space="preserve">The </w:t>
      </w:r>
      <w:r w:rsidR="00F1100B">
        <w:rPr>
          <w:lang w:val="en-GB"/>
        </w:rPr>
        <w:t>format</w:t>
      </w:r>
      <w:r w:rsidR="003F04D6">
        <w:rPr>
          <w:lang w:val="en-GB"/>
        </w:rPr>
        <w:t xml:space="preserve"> is commonly combined with another </w:t>
      </w:r>
      <w:r w:rsidR="00360CE4">
        <w:rPr>
          <w:lang w:val="en-GB"/>
        </w:rPr>
        <w:t>common category</w:t>
      </w:r>
      <w:r w:rsidR="00690991">
        <w:rPr>
          <w:lang w:val="en-GB"/>
        </w:rPr>
        <w:t>: adventure games.</w:t>
      </w:r>
      <w:r w:rsidR="00DB783D">
        <w:rPr>
          <w:rStyle w:val="Fotnotsreferens"/>
          <w:lang w:val="en-GB"/>
        </w:rPr>
        <w:footnoteReference w:id="2"/>
      </w:r>
      <w:r w:rsidR="00360CE4">
        <w:rPr>
          <w:lang w:val="en-GB"/>
        </w:rPr>
        <w:t xml:space="preserve"> </w:t>
      </w:r>
      <w:r w:rsidR="00690991">
        <w:rPr>
          <w:lang w:val="en-GB"/>
        </w:rPr>
        <w:t xml:space="preserve">Together these two </w:t>
      </w:r>
      <w:r w:rsidR="003609F9">
        <w:rPr>
          <w:lang w:val="en-GB"/>
        </w:rPr>
        <w:t xml:space="preserve">genres form the basis of popular titles such as Diablo, </w:t>
      </w:r>
      <w:r w:rsidR="00227A2B">
        <w:rPr>
          <w:lang w:val="en-GB"/>
        </w:rPr>
        <w:t xml:space="preserve">World of Warcraft, Cube World, </w:t>
      </w:r>
      <w:r w:rsidR="003609F9">
        <w:rPr>
          <w:lang w:val="en-GB"/>
        </w:rPr>
        <w:t>Dark Souls</w:t>
      </w:r>
      <w:r w:rsidR="00834D76">
        <w:rPr>
          <w:lang w:val="en-GB"/>
        </w:rPr>
        <w:t>,</w:t>
      </w:r>
      <w:r w:rsidR="003E4C4B">
        <w:rPr>
          <w:lang w:val="en-GB"/>
        </w:rPr>
        <w:t xml:space="preserve"> </w:t>
      </w:r>
      <w:r w:rsidR="00A84327">
        <w:rPr>
          <w:lang w:val="en-GB"/>
        </w:rPr>
        <w:t>et cetera</w:t>
      </w:r>
      <w:r w:rsidR="00D63C14">
        <w:rPr>
          <w:lang w:val="en-GB"/>
        </w:rPr>
        <w:t>.</w:t>
      </w:r>
      <w:r w:rsidR="00021759">
        <w:rPr>
          <w:lang w:val="en-GB"/>
        </w:rPr>
        <w:t xml:space="preserve"> </w:t>
      </w:r>
      <w:r w:rsidR="00E65341">
        <w:rPr>
          <w:lang w:val="en-GB"/>
        </w:rPr>
        <w:t xml:space="preserve">The purpose of </w:t>
      </w:r>
      <w:r w:rsidR="00671B93">
        <w:rPr>
          <w:lang w:val="en-GB"/>
        </w:rPr>
        <w:t>the game created in this project was</w:t>
      </w:r>
      <w:r w:rsidR="00A37C0A">
        <w:rPr>
          <w:lang w:val="en-GB"/>
        </w:rPr>
        <w:t xml:space="preserve"> the ability</w:t>
      </w:r>
      <w:r w:rsidR="00671B93">
        <w:rPr>
          <w:lang w:val="en-GB"/>
        </w:rPr>
        <w:t xml:space="preserve"> to serve as the foundation for a </w:t>
      </w:r>
      <w:r w:rsidR="00A37C0A">
        <w:rPr>
          <w:lang w:val="en-GB"/>
        </w:rPr>
        <w:t xml:space="preserve">complete game of </w:t>
      </w:r>
      <w:r w:rsidR="005C234B">
        <w:rPr>
          <w:lang w:val="en-GB"/>
        </w:rPr>
        <w:t>the same</w:t>
      </w:r>
      <w:r w:rsidR="00A37C0A">
        <w:rPr>
          <w:lang w:val="en-GB"/>
        </w:rPr>
        <w:t xml:space="preserve"> type.</w:t>
      </w:r>
    </w:p>
    <w:p w14:paraId="00EAE19E" w14:textId="5B3B4F79" w:rsidR="00F40190" w:rsidRPr="00577C81" w:rsidRDefault="00052A9B" w:rsidP="00F40190">
      <w:pPr>
        <w:pStyle w:val="Rubrik2"/>
        <w:rPr>
          <w:i w:val="0"/>
          <w:iCs/>
          <w:lang w:val="en-GB"/>
        </w:rPr>
      </w:pPr>
      <w:bookmarkStart w:id="6" w:name="_Toc102076754"/>
      <w:r w:rsidRPr="00577C81">
        <w:rPr>
          <w:i w:val="0"/>
          <w:iCs/>
          <w:lang w:val="en-GB"/>
        </w:rPr>
        <w:t>Purpose</w:t>
      </w:r>
      <w:bookmarkEnd w:id="6"/>
    </w:p>
    <w:p w14:paraId="4DDE1076" w14:textId="00203E36" w:rsidR="00F40190" w:rsidRPr="00C27803" w:rsidRDefault="0032773E" w:rsidP="0063245A">
      <w:pPr>
        <w:rPr>
          <w:lang w:val="en-GB"/>
        </w:rPr>
      </w:pPr>
      <w:r>
        <w:rPr>
          <w:lang w:val="en-GB"/>
        </w:rPr>
        <w:t>Producing</w:t>
      </w:r>
      <w:r w:rsidR="00C27803" w:rsidRPr="00C27803">
        <w:rPr>
          <w:lang w:val="en-GB"/>
        </w:rPr>
        <w:t xml:space="preserve"> a w</w:t>
      </w:r>
      <w:r w:rsidR="00C27803">
        <w:rPr>
          <w:lang w:val="en-GB"/>
        </w:rPr>
        <w:t xml:space="preserve">orking third person </w:t>
      </w:r>
      <w:r w:rsidR="00231FEA">
        <w:rPr>
          <w:lang w:val="en-GB"/>
        </w:rPr>
        <w:t>3D</w:t>
      </w:r>
      <w:r w:rsidR="00C27803">
        <w:rPr>
          <w:lang w:val="en-GB"/>
        </w:rPr>
        <w:t xml:space="preserve"> </w:t>
      </w:r>
      <w:r w:rsidR="00BC08D7">
        <w:rPr>
          <w:lang w:val="en-GB"/>
        </w:rPr>
        <w:t>game</w:t>
      </w:r>
      <w:r>
        <w:rPr>
          <w:lang w:val="en-GB"/>
        </w:rPr>
        <w:t xml:space="preserve"> containing movement, camera controls and combat</w:t>
      </w:r>
      <w:r w:rsidR="00BC08D7">
        <w:rPr>
          <w:lang w:val="en-GB"/>
        </w:rPr>
        <w:t xml:space="preserve"> within Unity</w:t>
      </w:r>
      <w:r w:rsidR="00AA55DB">
        <w:rPr>
          <w:rStyle w:val="Fotnotsreferens"/>
          <w:lang w:val="en-GB"/>
        </w:rPr>
        <w:footnoteReference w:id="3"/>
      </w:r>
      <w:r w:rsidR="00BC08D7">
        <w:rPr>
          <w:lang w:val="en-GB"/>
        </w:rPr>
        <w:t xml:space="preserve"> using the programming language C#</w:t>
      </w:r>
      <w:r w:rsidR="0021169B">
        <w:rPr>
          <w:rStyle w:val="Fotnotsreferens"/>
          <w:lang w:val="en-GB"/>
        </w:rPr>
        <w:footnoteReference w:id="4"/>
      </w:r>
      <w:r w:rsidR="003E47E4">
        <w:rPr>
          <w:lang w:val="en-GB"/>
        </w:rPr>
        <w:t>.</w:t>
      </w:r>
    </w:p>
    <w:p w14:paraId="5B2A6332" w14:textId="1D2E08D7" w:rsidR="00F40190" w:rsidRPr="00577C81" w:rsidRDefault="00052A9B" w:rsidP="00F40190">
      <w:pPr>
        <w:pStyle w:val="Rubrik2"/>
        <w:rPr>
          <w:i w:val="0"/>
          <w:iCs/>
          <w:lang w:val="en-GB"/>
        </w:rPr>
      </w:pPr>
      <w:bookmarkStart w:id="7" w:name="_Toc102076755"/>
      <w:r w:rsidRPr="00577C81">
        <w:rPr>
          <w:i w:val="0"/>
          <w:iCs/>
          <w:lang w:val="en-GB"/>
        </w:rPr>
        <w:t>Questions studied</w:t>
      </w:r>
      <w:bookmarkEnd w:id="7"/>
    </w:p>
    <w:p w14:paraId="042C62CA" w14:textId="44E1E95D" w:rsidR="00F40190" w:rsidRDefault="00114D74" w:rsidP="00114D74">
      <w:pPr>
        <w:rPr>
          <w:lang w:val="en-GB"/>
        </w:rPr>
      </w:pPr>
      <w:r w:rsidRPr="00A42F91">
        <w:rPr>
          <w:lang w:val="en-GB"/>
        </w:rPr>
        <w:t xml:space="preserve">How </w:t>
      </w:r>
      <w:r w:rsidR="00A42F91" w:rsidRPr="00A42F91">
        <w:rPr>
          <w:lang w:val="en-GB"/>
        </w:rPr>
        <w:t>c</w:t>
      </w:r>
      <w:r w:rsidR="00A42F91">
        <w:rPr>
          <w:lang w:val="en-GB"/>
        </w:rPr>
        <w:t xml:space="preserve">an the knowledge accumulated from the courses </w:t>
      </w:r>
      <w:r w:rsidR="00C32B6F" w:rsidRPr="00E17107">
        <w:rPr>
          <w:lang w:val="en-GB"/>
        </w:rPr>
        <w:t>Programm</w:t>
      </w:r>
      <w:r w:rsidR="000B4545" w:rsidRPr="00E17107">
        <w:rPr>
          <w:lang w:val="en-GB"/>
        </w:rPr>
        <w:t>ing</w:t>
      </w:r>
      <w:r w:rsidR="00C32B6F" w:rsidRPr="00E17107">
        <w:rPr>
          <w:lang w:val="en-GB"/>
        </w:rPr>
        <w:t xml:space="preserve"> 1 </w:t>
      </w:r>
      <w:r w:rsidR="00C32B6F">
        <w:rPr>
          <w:lang w:val="en-GB"/>
        </w:rPr>
        <w:t xml:space="preserve">and </w:t>
      </w:r>
      <w:r w:rsidR="00C32B6F" w:rsidRPr="00E17107">
        <w:rPr>
          <w:lang w:val="en-GB"/>
        </w:rPr>
        <w:t>Programm</w:t>
      </w:r>
      <w:r w:rsidR="000B4545" w:rsidRPr="00E17107">
        <w:rPr>
          <w:lang w:val="en-GB"/>
        </w:rPr>
        <w:t>ing</w:t>
      </w:r>
      <w:r w:rsidR="00C32B6F" w:rsidRPr="00E17107">
        <w:rPr>
          <w:lang w:val="en-GB"/>
        </w:rPr>
        <w:t xml:space="preserve"> 2 </w:t>
      </w:r>
      <w:r w:rsidR="00C32B6F">
        <w:rPr>
          <w:lang w:val="en-GB"/>
        </w:rPr>
        <w:t xml:space="preserve">be applied when working within </w:t>
      </w:r>
      <w:r w:rsidR="000B4545">
        <w:rPr>
          <w:lang w:val="en-GB"/>
        </w:rPr>
        <w:t xml:space="preserve">the </w:t>
      </w:r>
      <w:r w:rsidR="00231FEA">
        <w:rPr>
          <w:lang w:val="en-GB"/>
        </w:rPr>
        <w:t>3D</w:t>
      </w:r>
      <w:r w:rsidR="00125BAF">
        <w:rPr>
          <w:lang w:val="en-GB"/>
        </w:rPr>
        <w:t xml:space="preserve"> </w:t>
      </w:r>
      <w:r w:rsidR="000B4545">
        <w:rPr>
          <w:lang w:val="en-GB"/>
        </w:rPr>
        <w:t>Unity environment?</w:t>
      </w:r>
    </w:p>
    <w:p w14:paraId="7ACC0DE6" w14:textId="22D2E508" w:rsidR="000B4545" w:rsidRDefault="00186508" w:rsidP="00114D74">
      <w:pPr>
        <w:rPr>
          <w:lang w:val="en-GB"/>
        </w:rPr>
      </w:pPr>
      <w:r>
        <w:rPr>
          <w:lang w:val="en-GB"/>
        </w:rPr>
        <w:t xml:space="preserve">How can collision detection </w:t>
      </w:r>
      <w:r w:rsidR="000C2FE8">
        <w:rPr>
          <w:lang w:val="en-GB"/>
        </w:rPr>
        <w:t xml:space="preserve">effectively </w:t>
      </w:r>
      <w:r>
        <w:rPr>
          <w:lang w:val="en-GB"/>
        </w:rPr>
        <w:t xml:space="preserve">be implemented in a </w:t>
      </w:r>
      <w:r w:rsidR="00231FEA">
        <w:rPr>
          <w:lang w:val="en-GB"/>
        </w:rPr>
        <w:t>3D</w:t>
      </w:r>
      <w:r w:rsidR="00125BAF">
        <w:rPr>
          <w:lang w:val="en-GB"/>
        </w:rPr>
        <w:t xml:space="preserve"> Unity</w:t>
      </w:r>
      <w:r w:rsidR="000C2FE8">
        <w:rPr>
          <w:lang w:val="en-GB"/>
        </w:rPr>
        <w:t xml:space="preserve"> game?</w:t>
      </w:r>
    </w:p>
    <w:p w14:paraId="35D688E5" w14:textId="7F528597" w:rsidR="000061CA" w:rsidRPr="00577C81" w:rsidRDefault="00052A9B" w:rsidP="000061CA">
      <w:pPr>
        <w:pStyle w:val="Rubrik2"/>
        <w:rPr>
          <w:i w:val="0"/>
          <w:iCs/>
          <w:lang w:val="en-GB"/>
        </w:rPr>
      </w:pPr>
      <w:bookmarkStart w:id="8" w:name="_Toc102076756"/>
      <w:r w:rsidRPr="00577C81">
        <w:rPr>
          <w:i w:val="0"/>
          <w:iCs/>
          <w:lang w:val="en-GB"/>
        </w:rPr>
        <w:t>Method and materials</w:t>
      </w:r>
      <w:bookmarkEnd w:id="8"/>
    </w:p>
    <w:p w14:paraId="2C413A7C" w14:textId="204FCFB3" w:rsidR="00F62D14" w:rsidRPr="00577C81" w:rsidRDefault="00BE5C44" w:rsidP="0067269A">
      <w:pPr>
        <w:rPr>
          <w:rFonts w:cstheme="minorHAnsi"/>
          <w:iCs/>
          <w:lang w:val="en-GB"/>
        </w:rPr>
      </w:pPr>
      <w:r w:rsidRPr="00577C81">
        <w:rPr>
          <w:rFonts w:cstheme="minorHAnsi"/>
          <w:lang w:val="en-GB"/>
        </w:rPr>
        <w:t xml:space="preserve">The program and programming language used </w:t>
      </w:r>
      <w:r w:rsidR="00BE3EB1" w:rsidRPr="00577C81">
        <w:rPr>
          <w:rFonts w:cstheme="minorHAnsi"/>
          <w:lang w:val="en-GB"/>
        </w:rPr>
        <w:t xml:space="preserve">to write, test and debug </w:t>
      </w:r>
      <w:r w:rsidRPr="00577C81">
        <w:rPr>
          <w:rFonts w:cstheme="minorHAnsi"/>
          <w:lang w:val="en-GB"/>
        </w:rPr>
        <w:t xml:space="preserve">for code within the project </w:t>
      </w:r>
      <w:r w:rsidR="00B02423" w:rsidRPr="00577C81">
        <w:rPr>
          <w:rFonts w:cstheme="minorHAnsi"/>
          <w:lang w:val="en-GB"/>
        </w:rPr>
        <w:t>were</w:t>
      </w:r>
      <w:r w:rsidR="00B02423" w:rsidRPr="00577C81">
        <w:rPr>
          <w:rFonts w:cstheme="minorHAnsi"/>
          <w:iCs/>
          <w:lang w:val="en-GB"/>
        </w:rPr>
        <w:t xml:space="preserve"> Visual </w:t>
      </w:r>
      <w:r w:rsidR="000725B9" w:rsidRPr="00577C81">
        <w:rPr>
          <w:rFonts w:cstheme="minorHAnsi"/>
          <w:iCs/>
          <w:lang w:val="en-GB"/>
        </w:rPr>
        <w:t>S</w:t>
      </w:r>
      <w:r w:rsidR="00B02423" w:rsidRPr="00577C81">
        <w:rPr>
          <w:rFonts w:cstheme="minorHAnsi"/>
          <w:iCs/>
          <w:lang w:val="en-GB"/>
        </w:rPr>
        <w:t>tudio</w:t>
      </w:r>
      <w:r w:rsidR="005D25D1">
        <w:rPr>
          <w:rFonts w:cstheme="minorHAnsi"/>
          <w:iCs/>
          <w:lang w:val="en-GB"/>
        </w:rPr>
        <w:t xml:space="preserve"> 2019</w:t>
      </w:r>
      <w:r w:rsidR="00197C85" w:rsidRPr="00577C81">
        <w:rPr>
          <w:rStyle w:val="Fotnotsreferens"/>
          <w:rFonts w:cstheme="minorHAnsi"/>
          <w:iCs/>
          <w:lang w:val="en-GB"/>
        </w:rPr>
        <w:footnoteReference w:id="5"/>
      </w:r>
      <w:r w:rsidR="00B02423" w:rsidRPr="00577C81">
        <w:rPr>
          <w:rFonts w:cstheme="minorHAnsi"/>
          <w:iCs/>
          <w:lang w:val="en-GB"/>
        </w:rPr>
        <w:t xml:space="preserve"> and C#, respectively. </w:t>
      </w:r>
      <w:r w:rsidR="004552EF" w:rsidRPr="00577C81">
        <w:rPr>
          <w:rFonts w:cstheme="minorHAnsi"/>
          <w:iCs/>
          <w:lang w:val="en-GB"/>
        </w:rPr>
        <w:t>Unity was t</w:t>
      </w:r>
      <w:r w:rsidR="00525295" w:rsidRPr="00577C81">
        <w:rPr>
          <w:rFonts w:cstheme="minorHAnsi"/>
          <w:iCs/>
          <w:lang w:val="en-GB"/>
        </w:rPr>
        <w:t xml:space="preserve">he only game engine used </w:t>
      </w:r>
      <w:r w:rsidR="004552EF" w:rsidRPr="00577C81">
        <w:rPr>
          <w:rFonts w:cstheme="minorHAnsi"/>
          <w:iCs/>
          <w:lang w:val="en-GB"/>
        </w:rPr>
        <w:t>throughout</w:t>
      </w:r>
      <w:r w:rsidR="00525295" w:rsidRPr="00577C81">
        <w:rPr>
          <w:rFonts w:cstheme="minorHAnsi"/>
          <w:iCs/>
          <w:lang w:val="en-GB"/>
        </w:rPr>
        <w:t xml:space="preserve"> production</w:t>
      </w:r>
      <w:r w:rsidR="00C048FF" w:rsidRPr="00577C81">
        <w:rPr>
          <w:rFonts w:cstheme="minorHAnsi"/>
          <w:iCs/>
          <w:lang w:val="en-GB"/>
        </w:rPr>
        <w:t>.</w:t>
      </w:r>
      <w:r w:rsidR="000C67CD" w:rsidRPr="00577C81">
        <w:rPr>
          <w:rFonts w:cstheme="minorHAnsi"/>
          <w:iCs/>
          <w:lang w:val="en-GB"/>
        </w:rPr>
        <w:t xml:space="preserve"> </w:t>
      </w:r>
      <w:r w:rsidR="0070462B" w:rsidRPr="00577C81">
        <w:rPr>
          <w:rFonts w:cstheme="minorHAnsi"/>
          <w:iCs/>
          <w:lang w:val="en-GB"/>
        </w:rPr>
        <w:t xml:space="preserve">Reasons for deciding to utilize Unity </w:t>
      </w:r>
      <w:r w:rsidR="00F4428A" w:rsidRPr="00577C81">
        <w:rPr>
          <w:rFonts w:cstheme="minorHAnsi"/>
          <w:iCs/>
          <w:lang w:val="en-GB"/>
        </w:rPr>
        <w:t>include</w:t>
      </w:r>
      <w:r w:rsidR="00C96F9E" w:rsidRPr="00577C81">
        <w:rPr>
          <w:rFonts w:cstheme="minorHAnsi"/>
          <w:iCs/>
          <w:lang w:val="en-GB"/>
        </w:rPr>
        <w:t xml:space="preserve"> </w:t>
      </w:r>
      <w:r w:rsidR="00D242B8">
        <w:rPr>
          <w:rFonts w:cstheme="minorHAnsi"/>
          <w:iCs/>
          <w:lang w:val="en-GB"/>
        </w:rPr>
        <w:t xml:space="preserve">having </w:t>
      </w:r>
      <w:r w:rsidR="00144F17" w:rsidRPr="00577C81">
        <w:rPr>
          <w:rFonts w:cstheme="minorHAnsi"/>
          <w:iCs/>
          <w:lang w:val="en-GB"/>
        </w:rPr>
        <w:t>be</w:t>
      </w:r>
      <w:r w:rsidR="00D242B8">
        <w:rPr>
          <w:rFonts w:cstheme="minorHAnsi"/>
          <w:iCs/>
          <w:lang w:val="en-GB"/>
        </w:rPr>
        <w:t>en</w:t>
      </w:r>
      <w:r w:rsidR="00144F17" w:rsidRPr="00577C81">
        <w:rPr>
          <w:rFonts w:cstheme="minorHAnsi"/>
          <w:iCs/>
          <w:lang w:val="en-GB"/>
        </w:rPr>
        <w:t xml:space="preserve"> exposed to C# and Visual </w:t>
      </w:r>
      <w:r w:rsidR="005D25D1">
        <w:rPr>
          <w:rFonts w:cstheme="minorHAnsi"/>
          <w:iCs/>
          <w:lang w:val="en-GB"/>
        </w:rPr>
        <w:t>S</w:t>
      </w:r>
      <w:r w:rsidR="00144F17" w:rsidRPr="00577C81">
        <w:rPr>
          <w:rFonts w:cstheme="minorHAnsi"/>
          <w:iCs/>
          <w:lang w:val="en-GB"/>
        </w:rPr>
        <w:t>tudio</w:t>
      </w:r>
      <w:r w:rsidR="00400A0A" w:rsidRPr="00577C81">
        <w:rPr>
          <w:rFonts w:cstheme="minorHAnsi"/>
          <w:iCs/>
          <w:lang w:val="en-GB"/>
        </w:rPr>
        <w:t xml:space="preserve"> </w:t>
      </w:r>
      <w:r w:rsidR="00257890" w:rsidRPr="00577C81">
        <w:rPr>
          <w:rFonts w:cstheme="minorHAnsi"/>
          <w:iCs/>
          <w:lang w:val="en-GB"/>
        </w:rPr>
        <w:t xml:space="preserve">during the course </w:t>
      </w:r>
      <w:r w:rsidR="00257890" w:rsidRPr="00E17107">
        <w:rPr>
          <w:rFonts w:cstheme="minorHAnsi"/>
          <w:iCs/>
          <w:lang w:val="en-GB"/>
        </w:rPr>
        <w:t>Programming 2</w:t>
      </w:r>
      <w:r w:rsidR="00144F17" w:rsidRPr="00E17107">
        <w:rPr>
          <w:rFonts w:cstheme="minorHAnsi"/>
          <w:iCs/>
          <w:lang w:val="en-GB"/>
        </w:rPr>
        <w:t xml:space="preserve">, </w:t>
      </w:r>
      <w:r w:rsidR="00144F17" w:rsidRPr="00577C81">
        <w:rPr>
          <w:rFonts w:cstheme="minorHAnsi"/>
          <w:iCs/>
          <w:lang w:val="en-GB"/>
        </w:rPr>
        <w:t>both of wh</w:t>
      </w:r>
      <w:r w:rsidR="008C79BC" w:rsidRPr="00577C81">
        <w:rPr>
          <w:rFonts w:cstheme="minorHAnsi"/>
          <w:iCs/>
          <w:lang w:val="en-GB"/>
        </w:rPr>
        <w:t xml:space="preserve">ich are used in the </w:t>
      </w:r>
      <w:r w:rsidR="00257890" w:rsidRPr="00577C81">
        <w:rPr>
          <w:rFonts w:cstheme="minorHAnsi"/>
          <w:iCs/>
          <w:lang w:val="en-GB"/>
        </w:rPr>
        <w:t>program</w:t>
      </w:r>
      <w:r w:rsidR="008C79BC" w:rsidRPr="00577C81">
        <w:rPr>
          <w:rFonts w:cstheme="minorHAnsi"/>
          <w:iCs/>
          <w:lang w:val="en-GB"/>
        </w:rPr>
        <w:t xml:space="preserve">, </w:t>
      </w:r>
      <w:r w:rsidR="00F62D14" w:rsidRPr="00577C81">
        <w:rPr>
          <w:rFonts w:cstheme="minorHAnsi"/>
          <w:iCs/>
          <w:lang w:val="en-GB"/>
        </w:rPr>
        <w:t>and its apparent ease of use.</w:t>
      </w:r>
    </w:p>
    <w:p w14:paraId="4626E8AE" w14:textId="58227B4B" w:rsidR="00840C56" w:rsidRDefault="008D4597" w:rsidP="0067269A">
      <w:pPr>
        <w:rPr>
          <w:iCs/>
          <w:lang w:val="en-GB"/>
        </w:rPr>
      </w:pPr>
      <w:r>
        <w:rPr>
          <w:iCs/>
          <w:lang w:val="en-GB"/>
        </w:rPr>
        <w:t xml:space="preserve">All models, textures and animations used </w:t>
      </w:r>
      <w:r w:rsidR="00FD7E19">
        <w:rPr>
          <w:iCs/>
          <w:lang w:val="en-GB"/>
        </w:rPr>
        <w:t xml:space="preserve">in production of the game were supplied by Lucas Andersson Lundvik, </w:t>
      </w:r>
      <w:r w:rsidR="008252FF">
        <w:rPr>
          <w:iCs/>
          <w:lang w:val="en-GB"/>
        </w:rPr>
        <w:t>student at</w:t>
      </w:r>
      <w:r w:rsidR="00FD7E19">
        <w:rPr>
          <w:iCs/>
          <w:lang w:val="en-GB"/>
        </w:rPr>
        <w:t xml:space="preserve"> the</w:t>
      </w:r>
      <w:r w:rsidR="00363AC2">
        <w:rPr>
          <w:iCs/>
          <w:lang w:val="en-GB"/>
        </w:rPr>
        <w:t xml:space="preserve"> programme </w:t>
      </w:r>
      <w:r w:rsidR="008B5DB2">
        <w:rPr>
          <w:iCs/>
          <w:lang w:val="en-GB"/>
        </w:rPr>
        <w:t xml:space="preserve">of technology </w:t>
      </w:r>
      <w:r w:rsidR="00363AC2">
        <w:rPr>
          <w:iCs/>
          <w:lang w:val="en-GB"/>
        </w:rPr>
        <w:t>at</w:t>
      </w:r>
      <w:r w:rsidR="00FD7E19">
        <w:rPr>
          <w:iCs/>
          <w:lang w:val="en-GB"/>
        </w:rPr>
        <w:t xml:space="preserve"> Karlfeltgymnasiet</w:t>
      </w:r>
      <w:r w:rsidR="00363AC2">
        <w:rPr>
          <w:iCs/>
          <w:lang w:val="en-GB"/>
        </w:rPr>
        <w:t>, Avesta.</w:t>
      </w:r>
      <w:r w:rsidR="008252FF">
        <w:rPr>
          <w:iCs/>
          <w:lang w:val="en-GB"/>
        </w:rPr>
        <w:t xml:space="preserve"> </w:t>
      </w:r>
      <w:r w:rsidR="00375B25">
        <w:rPr>
          <w:iCs/>
          <w:lang w:val="en-GB"/>
        </w:rPr>
        <w:t xml:space="preserve">Sound design and dialogue </w:t>
      </w:r>
      <w:r w:rsidR="002529DC">
        <w:rPr>
          <w:iCs/>
          <w:lang w:val="en-GB"/>
        </w:rPr>
        <w:t xml:space="preserve">was </w:t>
      </w:r>
      <w:r w:rsidR="00581D52">
        <w:rPr>
          <w:iCs/>
          <w:lang w:val="en-GB"/>
        </w:rPr>
        <w:t>produced</w:t>
      </w:r>
      <w:r w:rsidR="002529DC">
        <w:rPr>
          <w:iCs/>
          <w:lang w:val="en-GB"/>
        </w:rPr>
        <w:t xml:space="preserve"> by student Isak Siltala, of the </w:t>
      </w:r>
      <w:r w:rsidR="008B5DB2">
        <w:rPr>
          <w:iCs/>
          <w:lang w:val="en-GB"/>
        </w:rPr>
        <w:t xml:space="preserve">programme of technology </w:t>
      </w:r>
      <w:r w:rsidR="002529DC">
        <w:rPr>
          <w:iCs/>
          <w:lang w:val="en-GB"/>
        </w:rPr>
        <w:t>at Karlfeltgymnasiet.</w:t>
      </w:r>
      <w:r w:rsidR="008B5347">
        <w:rPr>
          <w:iCs/>
          <w:lang w:val="en-GB"/>
        </w:rPr>
        <w:t xml:space="preserve"> </w:t>
      </w:r>
    </w:p>
    <w:p w14:paraId="7EF36880" w14:textId="4858EDAA" w:rsidR="00577C81" w:rsidRDefault="007377C3" w:rsidP="0067269A">
      <w:pPr>
        <w:rPr>
          <w:iCs/>
          <w:lang w:val="en-GB"/>
        </w:rPr>
      </w:pPr>
      <w:r>
        <w:rPr>
          <w:iCs/>
          <w:lang w:val="en-GB"/>
        </w:rPr>
        <w:lastRenderedPageBreak/>
        <w:t xml:space="preserve">The </w:t>
      </w:r>
      <w:r w:rsidR="00C942B7">
        <w:rPr>
          <w:iCs/>
          <w:lang w:val="en-GB"/>
        </w:rPr>
        <w:t>preliminary</w:t>
      </w:r>
      <w:r>
        <w:rPr>
          <w:iCs/>
          <w:lang w:val="en-GB"/>
        </w:rPr>
        <w:t xml:space="preserve"> stages of the project included </w:t>
      </w:r>
      <w:r w:rsidR="000F75C1">
        <w:rPr>
          <w:iCs/>
          <w:lang w:val="en-GB"/>
        </w:rPr>
        <w:t xml:space="preserve">the making of a series of prototype games, the purpose of which were to </w:t>
      </w:r>
      <w:r w:rsidR="003A759D">
        <w:rPr>
          <w:iCs/>
          <w:lang w:val="en-GB"/>
        </w:rPr>
        <w:t xml:space="preserve">become </w:t>
      </w:r>
      <w:r w:rsidR="000F75C1">
        <w:rPr>
          <w:iCs/>
          <w:lang w:val="en-GB"/>
        </w:rPr>
        <w:t xml:space="preserve">familiar with the </w:t>
      </w:r>
      <w:r w:rsidR="00C41096">
        <w:rPr>
          <w:iCs/>
          <w:lang w:val="en-GB"/>
        </w:rPr>
        <w:t>environment</w:t>
      </w:r>
      <w:r w:rsidR="005D5A57">
        <w:rPr>
          <w:iCs/>
          <w:lang w:val="en-GB"/>
        </w:rPr>
        <w:t xml:space="preserve"> and </w:t>
      </w:r>
      <w:r w:rsidR="00F72793">
        <w:rPr>
          <w:iCs/>
          <w:lang w:val="en-GB"/>
        </w:rPr>
        <w:t>find solutions for simpl</w:t>
      </w:r>
      <w:r w:rsidR="002260A7">
        <w:rPr>
          <w:iCs/>
          <w:lang w:val="en-GB"/>
        </w:rPr>
        <w:t>e</w:t>
      </w:r>
      <w:r w:rsidR="00F72793">
        <w:rPr>
          <w:iCs/>
          <w:lang w:val="en-GB"/>
        </w:rPr>
        <w:t xml:space="preserve"> issues. The first </w:t>
      </w:r>
      <w:r w:rsidR="002201A5">
        <w:rPr>
          <w:iCs/>
          <w:lang w:val="en-GB"/>
        </w:rPr>
        <w:t xml:space="preserve">two </w:t>
      </w:r>
      <w:r w:rsidR="00F72793">
        <w:rPr>
          <w:iCs/>
          <w:lang w:val="en-GB"/>
        </w:rPr>
        <w:t xml:space="preserve">of these games were small, </w:t>
      </w:r>
      <w:r w:rsidR="00231FEA">
        <w:rPr>
          <w:iCs/>
          <w:lang w:val="en-GB"/>
        </w:rPr>
        <w:t>2D</w:t>
      </w:r>
      <w:r w:rsidR="003E0171">
        <w:rPr>
          <w:iCs/>
          <w:lang w:val="en-GB"/>
        </w:rPr>
        <w:t xml:space="preserve"> projects </w:t>
      </w:r>
      <w:r w:rsidR="002201A5">
        <w:rPr>
          <w:iCs/>
          <w:lang w:val="en-GB"/>
        </w:rPr>
        <w:t xml:space="preserve">in which the player, a cube, could move across a </w:t>
      </w:r>
      <w:r w:rsidR="00EA64ED">
        <w:rPr>
          <w:iCs/>
          <w:lang w:val="en-GB"/>
        </w:rPr>
        <w:t>side-scrolling</w:t>
      </w:r>
      <w:r w:rsidR="00013222">
        <w:rPr>
          <w:rStyle w:val="Fotnotsreferens"/>
          <w:iCs/>
          <w:lang w:val="en-GB"/>
        </w:rPr>
        <w:footnoteReference w:id="6"/>
      </w:r>
      <w:r w:rsidR="00EA64ED">
        <w:rPr>
          <w:iCs/>
          <w:lang w:val="en-GB"/>
        </w:rPr>
        <w:t xml:space="preserve"> world and jump past obstacles</w:t>
      </w:r>
      <w:r w:rsidR="00577C81">
        <w:rPr>
          <w:iCs/>
          <w:lang w:val="en-GB"/>
        </w:rPr>
        <w:t>.</w:t>
      </w:r>
      <w:r w:rsidR="007B2E86">
        <w:rPr>
          <w:iCs/>
          <w:lang w:val="en-GB"/>
        </w:rPr>
        <w:t xml:space="preserve"> </w:t>
      </w:r>
      <w:r w:rsidR="00075AB3">
        <w:rPr>
          <w:iCs/>
          <w:lang w:val="en-GB"/>
        </w:rPr>
        <w:t>The next</w:t>
      </w:r>
      <w:r w:rsidR="00D573C6">
        <w:rPr>
          <w:iCs/>
          <w:lang w:val="en-GB"/>
        </w:rPr>
        <w:t xml:space="preserve"> project was a </w:t>
      </w:r>
      <w:r w:rsidR="0097501F">
        <w:rPr>
          <w:iCs/>
          <w:lang w:val="en-GB"/>
        </w:rPr>
        <w:t xml:space="preserve">simple </w:t>
      </w:r>
      <w:r w:rsidR="00231FEA">
        <w:rPr>
          <w:iCs/>
          <w:lang w:val="en-GB"/>
        </w:rPr>
        <w:t>3D</w:t>
      </w:r>
      <w:r w:rsidR="00D573C6">
        <w:rPr>
          <w:iCs/>
          <w:lang w:val="en-GB"/>
        </w:rPr>
        <w:t xml:space="preserve"> </w:t>
      </w:r>
      <w:r w:rsidR="0046572F">
        <w:rPr>
          <w:iCs/>
          <w:lang w:val="en-GB"/>
        </w:rPr>
        <w:t>game where the player</w:t>
      </w:r>
      <w:r w:rsidR="008B4987">
        <w:rPr>
          <w:iCs/>
          <w:lang w:val="en-GB"/>
        </w:rPr>
        <w:t>, a cylindrical shape,</w:t>
      </w:r>
      <w:r w:rsidR="00867C99">
        <w:rPr>
          <w:iCs/>
          <w:lang w:val="en-GB"/>
        </w:rPr>
        <w:t xml:space="preserve"> was able to </w:t>
      </w:r>
      <w:r w:rsidR="00524685">
        <w:rPr>
          <w:iCs/>
          <w:lang w:val="en-GB"/>
        </w:rPr>
        <w:t>jump and perambulate</w:t>
      </w:r>
      <w:r w:rsidR="00867C99">
        <w:rPr>
          <w:iCs/>
          <w:lang w:val="en-GB"/>
        </w:rPr>
        <w:t xml:space="preserve"> </w:t>
      </w:r>
      <w:r w:rsidR="00320DD1">
        <w:rPr>
          <w:iCs/>
          <w:lang w:val="en-GB"/>
        </w:rPr>
        <w:t>on a small platform</w:t>
      </w:r>
      <w:r w:rsidR="00524685">
        <w:rPr>
          <w:iCs/>
          <w:lang w:val="en-GB"/>
        </w:rPr>
        <w:t xml:space="preserve"> and a set of stairs</w:t>
      </w:r>
      <w:r w:rsidR="00320DD1">
        <w:rPr>
          <w:iCs/>
          <w:lang w:val="en-GB"/>
        </w:rPr>
        <w:t>.</w:t>
      </w:r>
      <w:r w:rsidR="0046572F">
        <w:rPr>
          <w:iCs/>
          <w:lang w:val="en-GB"/>
        </w:rPr>
        <w:t xml:space="preserve"> </w:t>
      </w:r>
      <w:r w:rsidR="00FF3C3D">
        <w:rPr>
          <w:iCs/>
          <w:lang w:val="en-GB"/>
        </w:rPr>
        <w:t xml:space="preserve">Using </w:t>
      </w:r>
      <w:r w:rsidR="00A05901">
        <w:rPr>
          <w:iCs/>
          <w:lang w:val="en-GB"/>
        </w:rPr>
        <w:t xml:space="preserve">the players </w:t>
      </w:r>
      <w:r w:rsidR="00FF3C3D">
        <w:rPr>
          <w:iCs/>
          <w:lang w:val="en-GB"/>
        </w:rPr>
        <w:t>mouse inputs</w:t>
      </w:r>
      <w:r w:rsidR="00F85B24">
        <w:rPr>
          <w:iCs/>
          <w:lang w:val="en-GB"/>
        </w:rPr>
        <w:t xml:space="preserve"> to swivel around </w:t>
      </w:r>
      <w:r w:rsidR="00670031">
        <w:rPr>
          <w:iCs/>
          <w:lang w:val="en-GB"/>
        </w:rPr>
        <w:t>them</w:t>
      </w:r>
      <w:r w:rsidR="00FF3C3D">
        <w:rPr>
          <w:iCs/>
          <w:lang w:val="en-GB"/>
        </w:rPr>
        <w:t xml:space="preserve">, a third person </w:t>
      </w:r>
      <w:r w:rsidR="00F85B24">
        <w:rPr>
          <w:iCs/>
          <w:lang w:val="en-GB"/>
        </w:rPr>
        <w:t>camera</w:t>
      </w:r>
      <w:r w:rsidR="00A05901">
        <w:rPr>
          <w:iCs/>
          <w:lang w:val="en-GB"/>
        </w:rPr>
        <w:t xml:space="preserve"> </w:t>
      </w:r>
      <w:r w:rsidR="0028121E">
        <w:rPr>
          <w:iCs/>
          <w:lang w:val="en-GB"/>
        </w:rPr>
        <w:t>focusing</w:t>
      </w:r>
      <w:r w:rsidR="00A05901">
        <w:rPr>
          <w:iCs/>
          <w:lang w:val="en-GB"/>
        </w:rPr>
        <w:t xml:space="preserve"> </w:t>
      </w:r>
      <w:r w:rsidR="0028121E">
        <w:rPr>
          <w:iCs/>
          <w:lang w:val="en-GB"/>
        </w:rPr>
        <w:t>on</w:t>
      </w:r>
      <w:r w:rsidR="00A05901">
        <w:rPr>
          <w:iCs/>
          <w:lang w:val="en-GB"/>
        </w:rPr>
        <w:t xml:space="preserve"> the player character</w:t>
      </w:r>
      <w:r w:rsidR="00F85B24">
        <w:rPr>
          <w:iCs/>
          <w:lang w:val="en-GB"/>
        </w:rPr>
        <w:t xml:space="preserve"> would </w:t>
      </w:r>
      <w:r w:rsidR="00A05901">
        <w:rPr>
          <w:iCs/>
          <w:lang w:val="en-GB"/>
        </w:rPr>
        <w:t xml:space="preserve">determine the appropriate direction to move the player using </w:t>
      </w:r>
      <w:r w:rsidR="00CD3C0C">
        <w:rPr>
          <w:iCs/>
          <w:lang w:val="en-GB"/>
        </w:rPr>
        <w:t>WASD</w:t>
      </w:r>
      <w:r w:rsidR="00CD3C0C">
        <w:rPr>
          <w:rStyle w:val="Fotnotsreferens"/>
          <w:iCs/>
          <w:lang w:val="en-GB"/>
        </w:rPr>
        <w:footnoteReference w:id="7"/>
      </w:r>
      <w:r w:rsidR="00CD3C0C">
        <w:rPr>
          <w:iCs/>
          <w:lang w:val="en-GB"/>
        </w:rPr>
        <w:t>, or arrow key</w:t>
      </w:r>
      <w:r w:rsidR="00A05901">
        <w:rPr>
          <w:iCs/>
          <w:lang w:val="en-GB"/>
        </w:rPr>
        <w:t xml:space="preserve"> inputs</w:t>
      </w:r>
      <w:r w:rsidR="00E636E2">
        <w:rPr>
          <w:iCs/>
          <w:lang w:val="en-GB"/>
        </w:rPr>
        <w:t>.</w:t>
      </w:r>
      <w:r w:rsidR="0028121E">
        <w:rPr>
          <w:iCs/>
          <w:lang w:val="en-GB"/>
        </w:rPr>
        <w:t xml:space="preserve"> </w:t>
      </w:r>
      <w:r w:rsidR="00B305B9">
        <w:rPr>
          <w:iCs/>
          <w:lang w:val="en-GB"/>
        </w:rPr>
        <w:t>In</w:t>
      </w:r>
      <w:r w:rsidR="007B2E86">
        <w:rPr>
          <w:iCs/>
          <w:lang w:val="en-GB"/>
        </w:rPr>
        <w:t xml:space="preserve"> further development of this project</w:t>
      </w:r>
      <w:r w:rsidR="00B305B9">
        <w:rPr>
          <w:iCs/>
          <w:lang w:val="en-GB"/>
        </w:rPr>
        <w:t>, proper models, animations</w:t>
      </w:r>
      <w:r w:rsidR="006013A2">
        <w:rPr>
          <w:iCs/>
          <w:lang w:val="en-GB"/>
        </w:rPr>
        <w:t>,</w:t>
      </w:r>
      <w:r w:rsidR="00B305B9">
        <w:rPr>
          <w:iCs/>
          <w:lang w:val="en-GB"/>
        </w:rPr>
        <w:t xml:space="preserve"> and scenery were created and included. Additionally, </w:t>
      </w:r>
      <w:r w:rsidR="002074AE">
        <w:rPr>
          <w:iCs/>
          <w:lang w:val="en-GB"/>
        </w:rPr>
        <w:t xml:space="preserve">a </w:t>
      </w:r>
      <w:r w:rsidR="00B305B9">
        <w:rPr>
          <w:iCs/>
          <w:lang w:val="en-GB"/>
        </w:rPr>
        <w:t xml:space="preserve">more sophisticated </w:t>
      </w:r>
      <w:r w:rsidR="006A02E8">
        <w:rPr>
          <w:iCs/>
          <w:lang w:val="en-GB"/>
        </w:rPr>
        <w:t xml:space="preserve">movement </w:t>
      </w:r>
      <w:r w:rsidR="002074AE">
        <w:rPr>
          <w:iCs/>
          <w:lang w:val="en-GB"/>
        </w:rPr>
        <w:t>system</w:t>
      </w:r>
      <w:r w:rsidR="00A87794">
        <w:rPr>
          <w:iCs/>
          <w:lang w:val="en-GB"/>
        </w:rPr>
        <w:t xml:space="preserve"> was introduced in which the player could </w:t>
      </w:r>
      <w:r w:rsidR="00B41309">
        <w:rPr>
          <w:iCs/>
          <w:lang w:val="en-GB"/>
        </w:rPr>
        <w:t xml:space="preserve">hold down a key to sprint, </w:t>
      </w:r>
      <w:r w:rsidR="00A87794">
        <w:rPr>
          <w:iCs/>
          <w:lang w:val="en-GB"/>
        </w:rPr>
        <w:t>increase their spee</w:t>
      </w:r>
      <w:r w:rsidR="00B41309">
        <w:rPr>
          <w:iCs/>
          <w:lang w:val="en-GB"/>
        </w:rPr>
        <w:t>d</w:t>
      </w:r>
      <w:r w:rsidR="00EA362D">
        <w:rPr>
          <w:iCs/>
          <w:lang w:val="en-GB"/>
        </w:rPr>
        <w:t xml:space="preserve">, and restrictions being placed on </w:t>
      </w:r>
      <w:r w:rsidR="00577C81">
        <w:rPr>
          <w:iCs/>
          <w:lang w:val="en-GB"/>
        </w:rPr>
        <w:t xml:space="preserve">the frequency of </w:t>
      </w:r>
      <w:r w:rsidR="00EA362D">
        <w:rPr>
          <w:iCs/>
          <w:lang w:val="en-GB"/>
        </w:rPr>
        <w:t>jump</w:t>
      </w:r>
      <w:r w:rsidR="00577C81">
        <w:rPr>
          <w:iCs/>
          <w:lang w:val="en-GB"/>
        </w:rPr>
        <w:t>s. (See images</w:t>
      </w:r>
      <w:r w:rsidR="00A23EC4">
        <w:rPr>
          <w:iCs/>
          <w:lang w:val="en-GB"/>
        </w:rPr>
        <w:t xml:space="preserve"> </w:t>
      </w:r>
      <w:r w:rsidR="001237A9">
        <w:rPr>
          <w:iCs/>
          <w:lang w:val="en-GB"/>
        </w:rPr>
        <w:t>one</w:t>
      </w:r>
      <w:r w:rsidR="00A23EC4">
        <w:rPr>
          <w:iCs/>
          <w:lang w:val="en-GB"/>
        </w:rPr>
        <w:t xml:space="preserve"> through </w:t>
      </w:r>
      <w:r w:rsidR="001237A9">
        <w:rPr>
          <w:iCs/>
          <w:lang w:val="en-GB"/>
        </w:rPr>
        <w:t>three</w:t>
      </w:r>
      <w:r w:rsidR="00577C81">
        <w:rPr>
          <w:iCs/>
          <w:lang w:val="en-GB"/>
        </w:rPr>
        <w:t xml:space="preserve"> </w:t>
      </w:r>
      <w:r w:rsidR="0057684A">
        <w:rPr>
          <w:iCs/>
          <w:lang w:val="en-GB"/>
        </w:rPr>
        <w:t>in appendix 1</w:t>
      </w:r>
      <w:r w:rsidR="00577C81">
        <w:rPr>
          <w:iCs/>
          <w:lang w:val="en-GB"/>
        </w:rPr>
        <w:t>.)</w:t>
      </w:r>
    </w:p>
    <w:p w14:paraId="0BA3EC59" w14:textId="77777777" w:rsidR="008A6F91" w:rsidRDefault="00805B0D" w:rsidP="008A6F91">
      <w:pPr>
        <w:rPr>
          <w:lang w:val="en-GB"/>
        </w:rPr>
      </w:pPr>
      <w:r>
        <w:rPr>
          <w:lang w:val="en-GB"/>
        </w:rPr>
        <w:t>With the knowledge gained from these test</w:t>
      </w:r>
      <w:r w:rsidR="005A221C">
        <w:rPr>
          <w:lang w:val="en-GB"/>
        </w:rPr>
        <w:t xml:space="preserve"> games, production of the final project was initiated.</w:t>
      </w:r>
    </w:p>
    <w:p w14:paraId="19494427" w14:textId="1FC2B4EF" w:rsidR="000F35A6" w:rsidRPr="005B311A" w:rsidRDefault="000F35A6" w:rsidP="004424C2">
      <w:pPr>
        <w:pStyle w:val="Rubrik1"/>
        <w:rPr>
          <w:lang w:val="en-GB"/>
        </w:rPr>
      </w:pPr>
      <w:r w:rsidRPr="00EF5559">
        <w:rPr>
          <w:lang w:val="en-GB"/>
        </w:rPr>
        <w:br w:type="page"/>
      </w:r>
      <w:bookmarkStart w:id="9" w:name="_Toc102076757"/>
      <w:r w:rsidR="00052A9B" w:rsidRPr="005B311A">
        <w:rPr>
          <w:lang w:val="en-GB"/>
        </w:rPr>
        <w:lastRenderedPageBreak/>
        <w:t>Results</w:t>
      </w:r>
      <w:bookmarkEnd w:id="9"/>
    </w:p>
    <w:p w14:paraId="1DE0C511" w14:textId="420E3147" w:rsidR="00787A0D" w:rsidRPr="001909C8" w:rsidRDefault="00AF1E5E" w:rsidP="00EE1487">
      <w:pPr>
        <w:rPr>
          <w:lang w:val="en-GB"/>
        </w:rPr>
      </w:pPr>
      <w:r w:rsidRPr="001909C8">
        <w:rPr>
          <w:lang w:val="en-GB"/>
        </w:rPr>
        <w:t xml:space="preserve">The </w:t>
      </w:r>
      <w:r w:rsidR="001909C8">
        <w:rPr>
          <w:lang w:val="en-GB"/>
        </w:rPr>
        <w:t xml:space="preserve">method has resulted in a </w:t>
      </w:r>
      <w:r w:rsidR="00EE1487">
        <w:rPr>
          <w:lang w:val="en-GB"/>
        </w:rPr>
        <w:t>fully functional</w:t>
      </w:r>
      <w:r w:rsidR="00231FEA">
        <w:rPr>
          <w:lang w:val="en-GB"/>
        </w:rPr>
        <w:t xml:space="preserve"> 3D </w:t>
      </w:r>
      <w:r w:rsidR="000D15C0">
        <w:rPr>
          <w:lang w:val="en-GB"/>
        </w:rPr>
        <w:t xml:space="preserve">third person </w:t>
      </w:r>
      <w:r w:rsidR="00E064D5">
        <w:rPr>
          <w:lang w:val="en-GB"/>
        </w:rPr>
        <w:t>game</w:t>
      </w:r>
      <w:r w:rsidR="00B049C0">
        <w:rPr>
          <w:lang w:val="en-GB"/>
        </w:rPr>
        <w:t xml:space="preserve">, created </w:t>
      </w:r>
      <w:r w:rsidR="00515CE5">
        <w:rPr>
          <w:lang w:val="en-GB"/>
        </w:rPr>
        <w:t>in Unity,</w:t>
      </w:r>
      <w:r w:rsidR="00E064D5">
        <w:rPr>
          <w:lang w:val="en-GB"/>
        </w:rPr>
        <w:t xml:space="preserve"> </w:t>
      </w:r>
      <w:r w:rsidR="0013489B">
        <w:rPr>
          <w:lang w:val="en-GB"/>
        </w:rPr>
        <w:t xml:space="preserve">which includes complete movement and combat integration, including </w:t>
      </w:r>
      <w:r w:rsidR="00EE1487">
        <w:rPr>
          <w:lang w:val="en-GB"/>
        </w:rPr>
        <w:t xml:space="preserve">collision detection. </w:t>
      </w:r>
      <w:r w:rsidR="00E17572">
        <w:rPr>
          <w:lang w:val="en-GB"/>
        </w:rPr>
        <w:t>The project was</w:t>
      </w:r>
      <w:r w:rsidR="00A56D6E">
        <w:rPr>
          <w:lang w:val="en-GB"/>
        </w:rPr>
        <w:t>, as such,</w:t>
      </w:r>
      <w:r w:rsidR="00E17572">
        <w:rPr>
          <w:lang w:val="en-GB"/>
        </w:rPr>
        <w:t xml:space="preserve"> </w:t>
      </w:r>
      <w:r w:rsidR="00A56D6E">
        <w:rPr>
          <w:lang w:val="en-GB"/>
        </w:rPr>
        <w:t>successful in completing its objective</w:t>
      </w:r>
      <w:r w:rsidR="008B3874">
        <w:rPr>
          <w:lang w:val="en-GB"/>
        </w:rPr>
        <w:t xml:space="preserve"> within the </w:t>
      </w:r>
      <w:r w:rsidR="004212A8">
        <w:rPr>
          <w:lang w:val="en-GB"/>
        </w:rPr>
        <w:t>established</w:t>
      </w:r>
      <w:r w:rsidR="008B3874">
        <w:rPr>
          <w:lang w:val="en-GB"/>
        </w:rPr>
        <w:t xml:space="preserve"> parameters</w:t>
      </w:r>
      <w:r w:rsidR="00D6647D">
        <w:rPr>
          <w:lang w:val="en-GB"/>
        </w:rPr>
        <w:t>.</w:t>
      </w:r>
      <w:r w:rsidR="008B3874">
        <w:rPr>
          <w:lang w:val="en-GB"/>
        </w:rPr>
        <w:t xml:space="preserve"> </w:t>
      </w:r>
    </w:p>
    <w:p w14:paraId="48537040" w14:textId="77777777" w:rsidR="003B6BCC" w:rsidRPr="00777BD6" w:rsidRDefault="003B6BCC" w:rsidP="003B6BCC">
      <w:pPr>
        <w:pStyle w:val="Rubrik3"/>
        <w:rPr>
          <w:szCs w:val="24"/>
          <w:lang w:val="en-GB"/>
        </w:rPr>
      </w:pPr>
      <w:bookmarkStart w:id="10" w:name="_Toc102076758"/>
      <w:r w:rsidRPr="00777BD6">
        <w:rPr>
          <w:szCs w:val="24"/>
          <w:lang w:val="en-GB"/>
        </w:rPr>
        <w:t>Programming</w:t>
      </w:r>
      <w:bookmarkEnd w:id="10"/>
    </w:p>
    <w:p w14:paraId="440628F5" w14:textId="2C181107" w:rsidR="003B6BCC" w:rsidRPr="00777BD6" w:rsidRDefault="00E62937" w:rsidP="003B6BCC">
      <w:pPr>
        <w:rPr>
          <w:lang w:val="en-GB"/>
        </w:rPr>
      </w:pPr>
      <w:r>
        <w:rPr>
          <w:lang w:val="en-GB"/>
        </w:rPr>
        <w:t xml:space="preserve">Coding within the project was </w:t>
      </w:r>
      <w:r w:rsidR="00253B0F">
        <w:rPr>
          <w:lang w:val="en-GB"/>
        </w:rPr>
        <w:t>conducted</w:t>
      </w:r>
      <w:r w:rsidR="00435499">
        <w:rPr>
          <w:lang w:val="en-GB"/>
        </w:rPr>
        <w:t xml:space="preserve"> in Visual Studio </w:t>
      </w:r>
      <w:r w:rsidR="005D25D1">
        <w:rPr>
          <w:lang w:val="en-GB"/>
        </w:rPr>
        <w:t xml:space="preserve">2019, </w:t>
      </w:r>
      <w:r w:rsidR="00A847F8">
        <w:rPr>
          <w:lang w:val="en-GB"/>
        </w:rPr>
        <w:t xml:space="preserve">using the programming language C#. </w:t>
      </w:r>
    </w:p>
    <w:p w14:paraId="7CCBB272" w14:textId="5ADC4D23" w:rsidR="002A6C34" w:rsidRPr="00A42680" w:rsidRDefault="00E933E0" w:rsidP="003B6BCC">
      <w:pPr>
        <w:rPr>
          <w:lang w:val="en-GB"/>
        </w:rPr>
      </w:pPr>
      <w:r>
        <w:rPr>
          <w:lang w:val="en-GB"/>
        </w:rPr>
        <w:t>The i</w:t>
      </w:r>
      <w:r w:rsidR="005E7AEF">
        <w:rPr>
          <w:lang w:val="en-GB"/>
        </w:rPr>
        <w:t xml:space="preserve">nputs </w:t>
      </w:r>
      <w:r w:rsidR="008256C8">
        <w:rPr>
          <w:lang w:val="en-GB"/>
        </w:rPr>
        <w:t>used to control the character</w:t>
      </w:r>
      <w:r w:rsidR="001C435C">
        <w:rPr>
          <w:lang w:val="en-GB"/>
        </w:rPr>
        <w:t xml:space="preserve"> are processed by a </w:t>
      </w:r>
      <w:r w:rsidR="00D6477B">
        <w:rPr>
          <w:lang w:val="en-GB"/>
        </w:rPr>
        <w:t xml:space="preserve">class named InputManager. </w:t>
      </w:r>
      <w:r w:rsidR="00B17668">
        <w:rPr>
          <w:lang w:val="en-GB"/>
        </w:rPr>
        <w:t>The class</w:t>
      </w:r>
      <w:r w:rsidR="006B5970">
        <w:rPr>
          <w:lang w:val="en-GB"/>
        </w:rPr>
        <w:t xml:space="preserve"> receives and manages </w:t>
      </w:r>
      <w:r w:rsidR="00131D9F">
        <w:rPr>
          <w:lang w:val="en-GB"/>
        </w:rPr>
        <w:t>inputs from the player</w:t>
      </w:r>
      <w:r w:rsidR="00914DDC">
        <w:rPr>
          <w:lang w:val="en-GB"/>
        </w:rPr>
        <w:t>.</w:t>
      </w:r>
      <w:r w:rsidR="00131D9F">
        <w:rPr>
          <w:lang w:val="en-GB"/>
        </w:rPr>
        <w:t xml:space="preserve"> </w:t>
      </w:r>
      <w:r w:rsidR="00914DDC">
        <w:rPr>
          <w:lang w:val="en-GB"/>
        </w:rPr>
        <w:t>It</w:t>
      </w:r>
      <w:r w:rsidR="00131D9F">
        <w:rPr>
          <w:lang w:val="en-GB"/>
        </w:rPr>
        <w:t xml:space="preserve"> is designed to work not only using mouse and keyboard inputs, but </w:t>
      </w:r>
      <w:r w:rsidR="00914DDC">
        <w:rPr>
          <w:lang w:val="en-GB"/>
        </w:rPr>
        <w:t xml:space="preserve">also has the capability of </w:t>
      </w:r>
      <w:r w:rsidR="00131D9F">
        <w:rPr>
          <w:lang w:val="en-GB"/>
        </w:rPr>
        <w:t>accept</w:t>
      </w:r>
      <w:r w:rsidR="00914DDC">
        <w:rPr>
          <w:lang w:val="en-GB"/>
        </w:rPr>
        <w:t>ing</w:t>
      </w:r>
      <w:r w:rsidR="00131D9F">
        <w:rPr>
          <w:lang w:val="en-GB"/>
        </w:rPr>
        <w:t xml:space="preserve"> other inputs such as</w:t>
      </w:r>
      <w:r w:rsidR="00A94EA9">
        <w:rPr>
          <w:lang w:val="en-GB"/>
        </w:rPr>
        <w:t xml:space="preserve"> those from a</w:t>
      </w:r>
      <w:r w:rsidR="00131D9F">
        <w:rPr>
          <w:lang w:val="en-GB"/>
        </w:rPr>
        <w:t xml:space="preserve"> controller, or mobile</w:t>
      </w:r>
      <w:r w:rsidR="00A94EA9">
        <w:rPr>
          <w:lang w:val="en-GB"/>
        </w:rPr>
        <w:t xml:space="preserve"> device.</w:t>
      </w:r>
      <w:r w:rsidR="00E0464C">
        <w:rPr>
          <w:lang w:val="en-GB"/>
        </w:rPr>
        <w:t xml:space="preserve"> </w:t>
      </w:r>
      <w:r w:rsidR="0017477E">
        <w:rPr>
          <w:lang w:val="en-GB"/>
        </w:rPr>
        <w:t>(</w:t>
      </w:r>
      <w:r>
        <w:rPr>
          <w:lang w:val="en-GB"/>
        </w:rPr>
        <w:t>S</w:t>
      </w:r>
      <w:r w:rsidR="004D561A">
        <w:rPr>
          <w:lang w:val="en-GB"/>
        </w:rPr>
        <w:t xml:space="preserve">ee </w:t>
      </w:r>
      <w:r w:rsidR="00AD11B5">
        <w:rPr>
          <w:lang w:val="en-GB"/>
        </w:rPr>
        <w:t>first</w:t>
      </w:r>
      <w:r w:rsidR="004D561A">
        <w:rPr>
          <w:lang w:val="en-GB"/>
        </w:rPr>
        <w:t xml:space="preserve"> image in appendix 2</w:t>
      </w:r>
      <w:r>
        <w:rPr>
          <w:lang w:val="en-GB"/>
        </w:rPr>
        <w:t>.</w:t>
      </w:r>
      <w:r w:rsidR="0017477E">
        <w:rPr>
          <w:lang w:val="en-GB"/>
        </w:rPr>
        <w:t>)</w:t>
      </w:r>
    </w:p>
    <w:p w14:paraId="3B5E1373" w14:textId="739D41B3" w:rsidR="003B6BCC" w:rsidRPr="00777BD6" w:rsidRDefault="003B6BCC" w:rsidP="003B6BCC">
      <w:pPr>
        <w:pStyle w:val="Rubrik4"/>
        <w:rPr>
          <w:lang w:val="en-GB"/>
        </w:rPr>
      </w:pPr>
      <w:bookmarkStart w:id="11" w:name="_Toc102076759"/>
      <w:r w:rsidRPr="00777BD6">
        <w:rPr>
          <w:lang w:val="en-GB"/>
        </w:rPr>
        <w:t xml:space="preserve">Movement </w:t>
      </w:r>
      <w:r w:rsidR="00984DB2">
        <w:rPr>
          <w:lang w:val="en-GB"/>
        </w:rPr>
        <w:t>s</w:t>
      </w:r>
      <w:r w:rsidRPr="00777BD6">
        <w:rPr>
          <w:lang w:val="en-GB"/>
        </w:rPr>
        <w:t>ystem</w:t>
      </w:r>
      <w:r w:rsidR="0017250D">
        <w:rPr>
          <w:lang w:val="en-GB"/>
        </w:rPr>
        <w:t xml:space="preserve"> and combat</w:t>
      </w:r>
      <w:bookmarkEnd w:id="11"/>
    </w:p>
    <w:p w14:paraId="231CF174" w14:textId="7FE2AD6B" w:rsidR="003B6BCC" w:rsidRDefault="002B63EE" w:rsidP="003B6BCC">
      <w:pPr>
        <w:rPr>
          <w:lang w:val="en-GB"/>
        </w:rPr>
      </w:pPr>
      <w:r>
        <w:rPr>
          <w:lang w:val="en-GB"/>
        </w:rPr>
        <w:t>The system for controlling player movements</w:t>
      </w:r>
      <w:r w:rsidR="0017250D">
        <w:rPr>
          <w:lang w:val="en-GB"/>
        </w:rPr>
        <w:t>, including the combat system</w:t>
      </w:r>
      <w:r>
        <w:rPr>
          <w:lang w:val="en-GB"/>
        </w:rPr>
        <w:t xml:space="preserve"> is </w:t>
      </w:r>
      <w:r w:rsidR="00E26586">
        <w:rPr>
          <w:lang w:val="en-GB"/>
        </w:rPr>
        <w:t>operated</w:t>
      </w:r>
      <w:r w:rsidR="00C93B07">
        <w:rPr>
          <w:lang w:val="en-GB"/>
        </w:rPr>
        <w:t xml:space="preserve"> </w:t>
      </w:r>
      <w:r w:rsidR="00E26586">
        <w:rPr>
          <w:lang w:val="en-GB"/>
        </w:rPr>
        <w:t xml:space="preserve">through </w:t>
      </w:r>
      <w:r w:rsidR="006E560B">
        <w:rPr>
          <w:lang w:val="en-GB"/>
        </w:rPr>
        <w:t>the class ThirdPersonMovement</w:t>
      </w:r>
      <w:r w:rsidR="00C6629C">
        <w:rPr>
          <w:lang w:val="en-GB"/>
        </w:rPr>
        <w:t>, which receives inputs from the previously mentioned class InputManager</w:t>
      </w:r>
      <w:r w:rsidR="00080060">
        <w:rPr>
          <w:lang w:val="en-GB"/>
        </w:rPr>
        <w:t xml:space="preserve">. </w:t>
      </w:r>
      <w:r w:rsidR="00E62D38">
        <w:rPr>
          <w:lang w:val="en-GB"/>
        </w:rPr>
        <w:t xml:space="preserve">The class </w:t>
      </w:r>
      <w:r w:rsidR="008323C2">
        <w:rPr>
          <w:lang w:val="en-GB"/>
        </w:rPr>
        <w:t xml:space="preserve">initially </w:t>
      </w:r>
      <w:r w:rsidR="00E62D38">
        <w:rPr>
          <w:lang w:val="en-GB"/>
        </w:rPr>
        <w:t>creates the weapon which the player wields, a simple sword</w:t>
      </w:r>
      <w:r w:rsidR="00D05701">
        <w:rPr>
          <w:lang w:val="en-GB"/>
        </w:rPr>
        <w:t xml:space="preserve">, and places it in the appropriate location, either at the player characters side, or in their hand, depending on whether the </w:t>
      </w:r>
      <w:r w:rsidR="00761807">
        <w:rPr>
          <w:lang w:val="en-GB"/>
        </w:rPr>
        <w:t>weapon is sheathed or in use.</w:t>
      </w:r>
      <w:r w:rsidR="00197422">
        <w:rPr>
          <w:lang w:val="en-GB"/>
        </w:rPr>
        <w:t xml:space="preserve"> </w:t>
      </w:r>
      <w:r w:rsidR="00465A0C">
        <w:rPr>
          <w:lang w:val="en-GB"/>
        </w:rPr>
        <w:t xml:space="preserve">When the player is holding the weapon, they are considered </w:t>
      </w:r>
      <w:r w:rsidR="00637232">
        <w:rPr>
          <w:lang w:val="en-GB"/>
        </w:rPr>
        <w:t xml:space="preserve">in the state </w:t>
      </w:r>
      <w:r w:rsidR="00465A0C">
        <w:rPr>
          <w:lang w:val="en-GB"/>
        </w:rPr>
        <w:t>“comba</w:t>
      </w:r>
      <w:r w:rsidR="00637232">
        <w:rPr>
          <w:lang w:val="en-GB"/>
        </w:rPr>
        <w:t>t</w:t>
      </w:r>
      <w:r w:rsidR="00465A0C">
        <w:rPr>
          <w:lang w:val="en-GB"/>
        </w:rPr>
        <w:t>”</w:t>
      </w:r>
      <w:r w:rsidR="00637232">
        <w:rPr>
          <w:lang w:val="en-GB"/>
        </w:rPr>
        <w:t>,</w:t>
      </w:r>
      <w:r w:rsidR="00465A0C">
        <w:rPr>
          <w:lang w:val="en-GB"/>
        </w:rPr>
        <w:t xml:space="preserve"> </w:t>
      </w:r>
      <w:r w:rsidR="00632236">
        <w:rPr>
          <w:lang w:val="en-GB"/>
        </w:rPr>
        <w:t xml:space="preserve">and while not wielding it, their character state </w:t>
      </w:r>
      <w:r w:rsidR="00637232">
        <w:rPr>
          <w:lang w:val="en-GB"/>
        </w:rPr>
        <w:t>is set to</w:t>
      </w:r>
      <w:r w:rsidR="00632236">
        <w:rPr>
          <w:lang w:val="en-GB"/>
        </w:rPr>
        <w:t xml:space="preserve"> peaceful. These states are later used to determine </w:t>
      </w:r>
      <w:r w:rsidR="00775907">
        <w:rPr>
          <w:lang w:val="en-GB"/>
        </w:rPr>
        <w:t>what actions the player can perform</w:t>
      </w:r>
      <w:r w:rsidR="009D3E3D">
        <w:rPr>
          <w:lang w:val="en-GB"/>
        </w:rPr>
        <w:t>.</w:t>
      </w:r>
    </w:p>
    <w:p w14:paraId="58C82BE8" w14:textId="4AC2E683" w:rsidR="00775907" w:rsidRDefault="001C7716" w:rsidP="003B6BCC">
      <w:pPr>
        <w:rPr>
          <w:lang w:val="en-GB"/>
        </w:rPr>
      </w:pPr>
      <w:r>
        <w:rPr>
          <w:lang w:val="en-GB"/>
        </w:rPr>
        <w:t>A function, simply named Movement</w:t>
      </w:r>
      <w:r w:rsidR="004E7478">
        <w:rPr>
          <w:lang w:val="en-GB"/>
        </w:rPr>
        <w:t>, which is called with every update</w:t>
      </w:r>
      <w:r>
        <w:rPr>
          <w:lang w:val="en-GB"/>
        </w:rPr>
        <w:t xml:space="preserve">, </w:t>
      </w:r>
      <w:r w:rsidR="00B2618F">
        <w:rPr>
          <w:lang w:val="en-GB"/>
        </w:rPr>
        <w:t>performs the calculations and logic for how the character moves</w:t>
      </w:r>
      <w:r w:rsidR="009D7921">
        <w:rPr>
          <w:lang w:val="en-GB"/>
        </w:rPr>
        <w:t xml:space="preserve"> in the world, including artificial gravity</w:t>
      </w:r>
      <w:r w:rsidR="007171E4">
        <w:rPr>
          <w:lang w:val="en-GB"/>
        </w:rPr>
        <w:t xml:space="preserve">, the ability to jump while standing on the ground, and </w:t>
      </w:r>
      <w:r w:rsidR="00EC05D0">
        <w:rPr>
          <w:lang w:val="en-GB"/>
        </w:rPr>
        <w:t xml:space="preserve">moving in the horizontal plane. </w:t>
      </w:r>
      <w:r w:rsidR="00295863">
        <w:rPr>
          <w:lang w:val="en-GB"/>
        </w:rPr>
        <w:t xml:space="preserve">To determine if the player is on the ground, </w:t>
      </w:r>
      <w:r w:rsidR="00F75836">
        <w:rPr>
          <w:lang w:val="en-GB"/>
        </w:rPr>
        <w:t>a sphere</w:t>
      </w:r>
      <w:r w:rsidR="00901770">
        <w:rPr>
          <w:rStyle w:val="Fotnotsreferens"/>
          <w:lang w:val="en-GB"/>
        </w:rPr>
        <w:footnoteReference w:id="8"/>
      </w:r>
      <w:r w:rsidR="00F75836">
        <w:rPr>
          <w:lang w:val="en-GB"/>
        </w:rPr>
        <w:t xml:space="preserve"> is projected beneath the player object, checking if it intersects another </w:t>
      </w:r>
      <w:r w:rsidR="00514521">
        <w:rPr>
          <w:lang w:val="en-GB"/>
        </w:rPr>
        <w:t xml:space="preserve">object of the type “Ground”. If it does, the player is </w:t>
      </w:r>
      <w:r w:rsidR="003F03AE">
        <w:rPr>
          <w:lang w:val="en-GB"/>
        </w:rPr>
        <w:t>deemed</w:t>
      </w:r>
      <w:r w:rsidR="00514521">
        <w:rPr>
          <w:lang w:val="en-GB"/>
        </w:rPr>
        <w:t xml:space="preserve"> </w:t>
      </w:r>
      <w:r w:rsidR="002F60C4">
        <w:rPr>
          <w:lang w:val="en-GB"/>
        </w:rPr>
        <w:t>“</w:t>
      </w:r>
      <w:r w:rsidR="003F03AE">
        <w:rPr>
          <w:lang w:val="en-GB"/>
        </w:rPr>
        <w:t>ground</w:t>
      </w:r>
      <w:r w:rsidR="002F60C4">
        <w:rPr>
          <w:lang w:val="en-GB"/>
        </w:rPr>
        <w:t>ed”</w:t>
      </w:r>
      <w:r w:rsidR="003F03AE">
        <w:rPr>
          <w:lang w:val="en-GB"/>
        </w:rPr>
        <w:t xml:space="preserve">, and if it does not, </w:t>
      </w:r>
      <w:r w:rsidR="002F60C4">
        <w:rPr>
          <w:lang w:val="en-GB"/>
        </w:rPr>
        <w:t xml:space="preserve">the </w:t>
      </w:r>
      <w:r w:rsidR="00F24DAC">
        <w:rPr>
          <w:lang w:val="en-GB"/>
        </w:rPr>
        <w:t xml:space="preserve">inverse is </w:t>
      </w:r>
      <w:r w:rsidR="00A85FC6">
        <w:rPr>
          <w:lang w:val="en-GB"/>
        </w:rPr>
        <w:t>considered</w:t>
      </w:r>
      <w:r w:rsidR="00F24DAC">
        <w:rPr>
          <w:lang w:val="en-GB"/>
        </w:rPr>
        <w:t xml:space="preserve"> true</w:t>
      </w:r>
      <w:r w:rsidR="003F03AE">
        <w:rPr>
          <w:lang w:val="en-GB"/>
        </w:rPr>
        <w:t>.</w:t>
      </w:r>
    </w:p>
    <w:p w14:paraId="6AF2E2E6" w14:textId="4C2C6EDF" w:rsidR="00F75836" w:rsidRDefault="00F44C74" w:rsidP="003B6BCC">
      <w:pPr>
        <w:rPr>
          <w:lang w:val="en-GB"/>
        </w:rPr>
      </w:pPr>
      <w:r>
        <w:rPr>
          <w:lang w:val="en-GB"/>
        </w:rPr>
        <w:lastRenderedPageBreak/>
        <w:t xml:space="preserve">The camera object, which </w:t>
      </w:r>
      <w:r w:rsidR="00B41F3F">
        <w:rPr>
          <w:lang w:val="en-GB"/>
        </w:rPr>
        <w:t>rotates around the player, facing in the players direction</w:t>
      </w:r>
      <w:r w:rsidR="00AC0A58">
        <w:rPr>
          <w:lang w:val="en-GB"/>
        </w:rPr>
        <w:t xml:space="preserve">, is controlled with the function </w:t>
      </w:r>
      <w:proofErr w:type="spellStart"/>
      <w:r w:rsidR="00AC0A58">
        <w:rPr>
          <w:lang w:val="en-GB"/>
        </w:rPr>
        <w:t>MouseLook</w:t>
      </w:r>
      <w:proofErr w:type="spellEnd"/>
      <w:r w:rsidR="00783027">
        <w:rPr>
          <w:lang w:val="en-GB"/>
        </w:rPr>
        <w:t xml:space="preserve">, which is called in the Update function. </w:t>
      </w:r>
      <w:r w:rsidR="0028522C">
        <w:rPr>
          <w:lang w:val="en-GB"/>
        </w:rPr>
        <w:t xml:space="preserve">To calculate the angle and position of the camera, </w:t>
      </w:r>
      <w:r w:rsidR="00FD37E2">
        <w:rPr>
          <w:lang w:val="en-GB"/>
        </w:rPr>
        <w:t>a few lines of code are employed</w:t>
      </w:r>
      <w:r w:rsidR="00DA575F">
        <w:rPr>
          <w:lang w:val="en-GB"/>
        </w:rPr>
        <w:t xml:space="preserve"> within</w:t>
      </w:r>
      <w:r w:rsidR="00FD37E2">
        <w:rPr>
          <w:lang w:val="en-GB"/>
        </w:rPr>
        <w:t>.</w:t>
      </w:r>
    </w:p>
    <w:p w14:paraId="0FBE4DFD" w14:textId="7D5F06E4" w:rsidR="00C76F26" w:rsidRDefault="00276FAA" w:rsidP="00972879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3E0152AA" wp14:editId="0098F5D9">
            <wp:extent cx="4679315" cy="389255"/>
            <wp:effectExtent l="152400" t="152400" r="368935" b="353695"/>
            <wp:docPr id="12" name="Bildobjek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89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34096">
        <w:rPr>
          <w:lang w:val="en-GB"/>
        </w:rPr>
        <w:t>Further, the</w:t>
      </w:r>
      <w:r w:rsidR="00C45BE9">
        <w:rPr>
          <w:lang w:val="en-GB"/>
        </w:rPr>
        <w:t xml:space="preserve"> movement of the camera in accordance with </w:t>
      </w:r>
      <w:r w:rsidR="00293FDE">
        <w:rPr>
          <w:lang w:val="en-GB"/>
        </w:rPr>
        <w:t xml:space="preserve">mouse inputs is </w:t>
      </w:r>
      <w:r w:rsidR="00434096">
        <w:rPr>
          <w:lang w:val="en-GB"/>
        </w:rPr>
        <w:t xml:space="preserve">also </w:t>
      </w:r>
      <w:r w:rsidR="000B63F4">
        <w:rPr>
          <w:lang w:val="en-GB"/>
        </w:rPr>
        <w:t>managed</w:t>
      </w:r>
      <w:r w:rsidR="00B739F4">
        <w:rPr>
          <w:lang w:val="en-GB"/>
        </w:rPr>
        <w:t xml:space="preserve"> </w:t>
      </w:r>
      <w:r w:rsidR="00151849">
        <w:rPr>
          <w:lang w:val="en-GB"/>
        </w:rPr>
        <w:t>with</w:t>
      </w:r>
      <w:r w:rsidR="00B739F4">
        <w:rPr>
          <w:lang w:val="en-GB"/>
        </w:rPr>
        <w:t>in</w:t>
      </w:r>
      <w:r w:rsidR="00434096">
        <w:rPr>
          <w:lang w:val="en-GB"/>
        </w:rPr>
        <w:t xml:space="preserve"> the function.</w:t>
      </w:r>
    </w:p>
    <w:p w14:paraId="1FE8285C" w14:textId="4950A010" w:rsidR="00443237" w:rsidRPr="00777BD6" w:rsidRDefault="000E127C" w:rsidP="003B6BCC">
      <w:pPr>
        <w:rPr>
          <w:lang w:val="en-GB"/>
        </w:rPr>
      </w:pPr>
      <w:r>
        <w:rPr>
          <w:noProof/>
        </w:rPr>
        <w:drawing>
          <wp:inline distT="0" distB="0" distL="0" distR="0" wp14:anchorId="554FCB66" wp14:editId="2C5E32E8">
            <wp:extent cx="4679315" cy="332105"/>
            <wp:effectExtent l="152400" t="152400" r="349885" b="353695"/>
            <wp:docPr id="15" name="Bildobjekt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32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670BA">
        <w:rPr>
          <w:lang w:val="en-GB"/>
        </w:rPr>
        <w:t>The a</w:t>
      </w:r>
      <w:r w:rsidR="000E1A59">
        <w:rPr>
          <w:lang w:val="en-GB"/>
        </w:rPr>
        <w:t xml:space="preserve">ttacking </w:t>
      </w:r>
      <w:r w:rsidR="00C670BA">
        <w:rPr>
          <w:lang w:val="en-GB"/>
        </w:rPr>
        <w:t>sequence</w:t>
      </w:r>
      <w:r w:rsidR="000E1A59">
        <w:rPr>
          <w:lang w:val="en-GB"/>
        </w:rPr>
        <w:t xml:space="preserve"> is </w:t>
      </w:r>
      <w:r w:rsidR="00C670BA">
        <w:rPr>
          <w:lang w:val="en-GB"/>
        </w:rPr>
        <w:t>initiated</w:t>
      </w:r>
      <w:r w:rsidR="000E1A59">
        <w:rPr>
          <w:lang w:val="en-GB"/>
        </w:rPr>
        <w:t xml:space="preserve"> </w:t>
      </w:r>
      <w:r w:rsidR="00904AE7">
        <w:rPr>
          <w:lang w:val="en-GB"/>
        </w:rPr>
        <w:t xml:space="preserve">from within the ThirdPersonMovement class, </w:t>
      </w:r>
      <w:r w:rsidR="00C670BA">
        <w:rPr>
          <w:lang w:val="en-GB"/>
        </w:rPr>
        <w:t>in</w:t>
      </w:r>
      <w:r w:rsidR="00904AE7">
        <w:rPr>
          <w:lang w:val="en-GB"/>
        </w:rPr>
        <w:t xml:space="preserve"> the function </w:t>
      </w:r>
      <w:proofErr w:type="spellStart"/>
      <w:r w:rsidR="00904AE7">
        <w:rPr>
          <w:lang w:val="en-GB"/>
        </w:rPr>
        <w:t>Light</w:t>
      </w:r>
      <w:r w:rsidR="006A5471">
        <w:rPr>
          <w:lang w:val="en-GB"/>
        </w:rPr>
        <w:t>AttackCombo</w:t>
      </w:r>
      <w:proofErr w:type="spellEnd"/>
      <w:r w:rsidR="006A5471">
        <w:rPr>
          <w:lang w:val="en-GB"/>
        </w:rPr>
        <w:t xml:space="preserve">. The function controls when </w:t>
      </w:r>
      <w:r w:rsidR="00C670BA">
        <w:rPr>
          <w:lang w:val="en-GB"/>
        </w:rPr>
        <w:t>and how</w:t>
      </w:r>
      <w:r w:rsidR="006A5471">
        <w:rPr>
          <w:lang w:val="en-GB"/>
        </w:rPr>
        <w:t xml:space="preserve"> the player </w:t>
      </w:r>
      <w:proofErr w:type="gramStart"/>
      <w:r w:rsidR="006A5471">
        <w:rPr>
          <w:lang w:val="en-GB"/>
        </w:rPr>
        <w:t>is able to</w:t>
      </w:r>
      <w:proofErr w:type="gramEnd"/>
      <w:r w:rsidR="006A5471">
        <w:rPr>
          <w:lang w:val="en-GB"/>
        </w:rPr>
        <w:t xml:space="preserve"> attack, and sends </w:t>
      </w:r>
      <w:r w:rsidR="00C670BA">
        <w:rPr>
          <w:lang w:val="en-GB"/>
        </w:rPr>
        <w:t xml:space="preserve">the </w:t>
      </w:r>
      <w:r w:rsidR="006A5471">
        <w:rPr>
          <w:lang w:val="en-GB"/>
        </w:rPr>
        <w:t xml:space="preserve">appropriate information to </w:t>
      </w:r>
      <w:r w:rsidR="00C670BA">
        <w:rPr>
          <w:lang w:val="en-GB"/>
        </w:rPr>
        <w:t xml:space="preserve">another </w:t>
      </w:r>
      <w:r w:rsidR="006A5471">
        <w:rPr>
          <w:lang w:val="en-GB"/>
        </w:rPr>
        <w:t>class</w:t>
      </w:r>
      <w:r w:rsidR="00C670BA">
        <w:rPr>
          <w:lang w:val="en-GB"/>
        </w:rPr>
        <w:t>,</w:t>
      </w:r>
      <w:r w:rsidR="006A5471">
        <w:rPr>
          <w:lang w:val="en-GB"/>
        </w:rPr>
        <w:t xml:space="preserve"> </w:t>
      </w:r>
      <w:proofErr w:type="spellStart"/>
      <w:r w:rsidR="00145E10">
        <w:rPr>
          <w:lang w:val="en-GB"/>
        </w:rPr>
        <w:t>MeleeStats</w:t>
      </w:r>
      <w:proofErr w:type="spellEnd"/>
      <w:r w:rsidR="00145E10">
        <w:rPr>
          <w:lang w:val="en-GB"/>
        </w:rPr>
        <w:t xml:space="preserve">, in which </w:t>
      </w:r>
      <w:r w:rsidR="00DA575F">
        <w:rPr>
          <w:lang w:val="en-GB"/>
        </w:rPr>
        <w:t>the</w:t>
      </w:r>
      <w:r w:rsidR="00145E10">
        <w:rPr>
          <w:lang w:val="en-GB"/>
        </w:rPr>
        <w:t xml:space="preserve"> collision detection is processed.</w:t>
      </w:r>
    </w:p>
    <w:p w14:paraId="2867BE57" w14:textId="1E9DB99C" w:rsidR="003B6BCC" w:rsidRPr="00777BD6" w:rsidRDefault="00984DB2" w:rsidP="003B6BCC">
      <w:pPr>
        <w:pStyle w:val="Rubrik4"/>
        <w:rPr>
          <w:lang w:val="en-GB"/>
        </w:rPr>
      </w:pPr>
      <w:bookmarkStart w:id="12" w:name="_Toc102076760"/>
      <w:r>
        <w:rPr>
          <w:lang w:val="en-GB"/>
        </w:rPr>
        <w:t xml:space="preserve">Detecting </w:t>
      </w:r>
      <w:r w:rsidR="00DA575F">
        <w:rPr>
          <w:lang w:val="en-GB"/>
        </w:rPr>
        <w:t>c</w:t>
      </w:r>
      <w:r>
        <w:rPr>
          <w:lang w:val="en-GB"/>
        </w:rPr>
        <w:t>ollisions</w:t>
      </w:r>
      <w:bookmarkEnd w:id="12"/>
    </w:p>
    <w:p w14:paraId="6AE538FD" w14:textId="40493F24" w:rsidR="00C05134" w:rsidRDefault="006717AF" w:rsidP="00C25CDE">
      <w:pPr>
        <w:rPr>
          <w:lang w:val="en-GB"/>
        </w:rPr>
      </w:pPr>
      <w:r>
        <w:rPr>
          <w:lang w:val="en-GB"/>
        </w:rPr>
        <w:t xml:space="preserve">The </w:t>
      </w:r>
      <w:r w:rsidR="003E3A26">
        <w:rPr>
          <w:lang w:val="en-GB"/>
        </w:rPr>
        <w:t xml:space="preserve">method used to detect collision of the weapon </w:t>
      </w:r>
      <w:r w:rsidR="00A440AB">
        <w:rPr>
          <w:lang w:val="en-GB"/>
        </w:rPr>
        <w:t>involved spherecasts</w:t>
      </w:r>
      <w:r w:rsidR="00A440AB">
        <w:rPr>
          <w:rStyle w:val="Fotnotsreferens"/>
          <w:lang w:val="en-GB"/>
        </w:rPr>
        <w:footnoteReference w:id="9"/>
      </w:r>
      <w:r w:rsidR="00A440AB">
        <w:rPr>
          <w:lang w:val="en-GB"/>
        </w:rPr>
        <w:t xml:space="preserve"> interacting with </w:t>
      </w:r>
      <w:r w:rsidR="001B09CA">
        <w:rPr>
          <w:lang w:val="en-GB"/>
        </w:rPr>
        <w:t>pre-</w:t>
      </w:r>
      <w:r w:rsidR="00C25CDE">
        <w:rPr>
          <w:lang w:val="en-GB"/>
        </w:rPr>
        <w:t>defined</w:t>
      </w:r>
      <w:r w:rsidR="00DB57D4">
        <w:rPr>
          <w:lang w:val="en-GB"/>
        </w:rPr>
        <w:t xml:space="preserve"> colliders</w:t>
      </w:r>
      <w:r w:rsidR="00DB3738">
        <w:rPr>
          <w:rStyle w:val="Fotnotsreferens"/>
          <w:lang w:val="en-GB"/>
        </w:rPr>
        <w:footnoteReference w:id="10"/>
      </w:r>
      <w:r w:rsidR="00523FAA">
        <w:rPr>
          <w:lang w:val="en-GB"/>
        </w:rPr>
        <w:t xml:space="preserve">, and is </w:t>
      </w:r>
      <w:r w:rsidR="008B084B">
        <w:rPr>
          <w:lang w:val="en-GB"/>
        </w:rPr>
        <w:t>calculated</w:t>
      </w:r>
      <w:r w:rsidR="00523FAA">
        <w:rPr>
          <w:lang w:val="en-GB"/>
        </w:rPr>
        <w:t xml:space="preserve"> inside the MeleeStats class</w:t>
      </w:r>
      <w:r w:rsidR="00BF5545">
        <w:rPr>
          <w:lang w:val="en-GB"/>
        </w:rPr>
        <w:t xml:space="preserve"> </w:t>
      </w:r>
      <w:r w:rsidR="002731CD">
        <w:rPr>
          <w:lang w:val="en-GB"/>
        </w:rPr>
        <w:t>using</w:t>
      </w:r>
      <w:r w:rsidR="00571D82">
        <w:rPr>
          <w:lang w:val="en-GB"/>
        </w:rPr>
        <w:t xml:space="preserve"> the WeaponCheck function </w:t>
      </w:r>
      <w:r w:rsidR="00BF5545">
        <w:rPr>
          <w:lang w:val="en-GB"/>
        </w:rPr>
        <w:t>(</w:t>
      </w:r>
      <w:r w:rsidR="002429C8">
        <w:rPr>
          <w:lang w:val="en-GB"/>
        </w:rPr>
        <w:t xml:space="preserve">see </w:t>
      </w:r>
      <w:r w:rsidR="00AD11B5">
        <w:rPr>
          <w:lang w:val="en-GB"/>
        </w:rPr>
        <w:t xml:space="preserve">second </w:t>
      </w:r>
      <w:r w:rsidR="002429C8">
        <w:rPr>
          <w:lang w:val="en-GB"/>
        </w:rPr>
        <w:t>image in appendix 2</w:t>
      </w:r>
      <w:r w:rsidR="00BF5545">
        <w:rPr>
          <w:lang w:val="en-GB"/>
        </w:rPr>
        <w:t>)</w:t>
      </w:r>
      <w:r w:rsidR="00A440AB">
        <w:rPr>
          <w:lang w:val="en-GB"/>
        </w:rPr>
        <w:t>.</w:t>
      </w:r>
      <w:r w:rsidR="000939F7">
        <w:rPr>
          <w:lang w:val="en-GB"/>
        </w:rPr>
        <w:t xml:space="preserve"> </w:t>
      </w:r>
      <w:r w:rsidR="00500C01">
        <w:rPr>
          <w:lang w:val="en-GB"/>
        </w:rPr>
        <w:t>A</w:t>
      </w:r>
      <w:r w:rsidR="002B6669">
        <w:rPr>
          <w:lang w:val="en-GB"/>
        </w:rPr>
        <w:t xml:space="preserve"> sphere </w:t>
      </w:r>
      <w:r w:rsidR="00500C01">
        <w:rPr>
          <w:lang w:val="en-GB"/>
        </w:rPr>
        <w:t>is</w:t>
      </w:r>
      <w:r w:rsidR="002773E8">
        <w:rPr>
          <w:lang w:val="en-GB"/>
        </w:rPr>
        <w:t xml:space="preserve"> projected from either end of the weapon’s blade, moving </w:t>
      </w:r>
      <w:r w:rsidR="00500C01">
        <w:rPr>
          <w:lang w:val="en-GB"/>
        </w:rPr>
        <w:t xml:space="preserve">along it </w:t>
      </w:r>
      <w:r w:rsidR="00FC073D">
        <w:rPr>
          <w:lang w:val="en-GB"/>
        </w:rPr>
        <w:t xml:space="preserve">to a </w:t>
      </w:r>
      <w:r w:rsidR="002731CD">
        <w:rPr>
          <w:lang w:val="en-GB"/>
        </w:rPr>
        <w:t xml:space="preserve">defined </w:t>
      </w:r>
      <w:r w:rsidR="00FC073D">
        <w:rPr>
          <w:lang w:val="en-GB"/>
        </w:rPr>
        <w:t xml:space="preserve">maximal distance. If either of the spheres </w:t>
      </w:r>
      <w:r w:rsidR="00500C01">
        <w:rPr>
          <w:lang w:val="en-GB"/>
        </w:rPr>
        <w:t>contacts</w:t>
      </w:r>
      <w:r w:rsidR="00FC073D">
        <w:rPr>
          <w:lang w:val="en-GB"/>
        </w:rPr>
        <w:t xml:space="preserve"> an </w:t>
      </w:r>
      <w:r w:rsidR="00A424D9">
        <w:rPr>
          <w:lang w:val="en-GB"/>
        </w:rPr>
        <w:t xml:space="preserve">object of the type </w:t>
      </w:r>
      <w:r w:rsidR="00AD11B5">
        <w:rPr>
          <w:lang w:val="en-GB"/>
        </w:rPr>
        <w:t>“</w:t>
      </w:r>
      <w:r w:rsidR="00A424D9">
        <w:rPr>
          <w:lang w:val="en-GB"/>
        </w:rPr>
        <w:t>enemy</w:t>
      </w:r>
      <w:r w:rsidR="00AD11B5">
        <w:rPr>
          <w:lang w:val="en-GB"/>
        </w:rPr>
        <w:t>”</w:t>
      </w:r>
      <w:r w:rsidR="00FC073D">
        <w:rPr>
          <w:lang w:val="en-GB"/>
        </w:rPr>
        <w:t xml:space="preserve">, the </w:t>
      </w:r>
      <w:r w:rsidR="00A424D9">
        <w:rPr>
          <w:lang w:val="en-GB"/>
        </w:rPr>
        <w:t>target</w:t>
      </w:r>
      <w:r w:rsidR="00FC073D">
        <w:rPr>
          <w:lang w:val="en-GB"/>
        </w:rPr>
        <w:t xml:space="preserve"> in question </w:t>
      </w:r>
      <w:r w:rsidR="00426A03">
        <w:rPr>
          <w:lang w:val="en-GB"/>
        </w:rPr>
        <w:t>is notified that it has been hit by an attack and receives damage</w:t>
      </w:r>
      <w:r w:rsidR="00075E61">
        <w:rPr>
          <w:lang w:val="en-GB"/>
        </w:rPr>
        <w:t>.</w:t>
      </w:r>
    </w:p>
    <w:p w14:paraId="24FC8BE0" w14:textId="00507046" w:rsidR="007E3608" w:rsidRDefault="007E3608" w:rsidP="00C25CDE">
      <w:pPr>
        <w:rPr>
          <w:lang w:val="en-GB"/>
        </w:rPr>
      </w:pPr>
      <w:r>
        <w:rPr>
          <w:lang w:val="en-GB"/>
        </w:rPr>
        <w:t xml:space="preserve">A further description is </w:t>
      </w:r>
      <w:r w:rsidR="00455598">
        <w:rPr>
          <w:lang w:val="en-GB"/>
        </w:rPr>
        <w:t>provided</w:t>
      </w:r>
      <w:r>
        <w:rPr>
          <w:lang w:val="en-GB"/>
        </w:rPr>
        <w:t xml:space="preserve"> in appendix 4.</w:t>
      </w:r>
    </w:p>
    <w:p w14:paraId="6188EB3B" w14:textId="015ADDE8" w:rsidR="000F35A6" w:rsidRDefault="000A0585" w:rsidP="00C7197F">
      <w:pPr>
        <w:pStyle w:val="Rubrik1"/>
        <w:rPr>
          <w:lang w:val="en-GB"/>
        </w:rPr>
      </w:pPr>
      <w:r w:rsidRPr="004321D8">
        <w:rPr>
          <w:color w:val="365F91" w:themeColor="accent1" w:themeShade="BF"/>
          <w:lang w:val="en-GB"/>
        </w:rPr>
        <w:br w:type="page"/>
      </w:r>
      <w:bookmarkStart w:id="13" w:name="_Toc102076761"/>
      <w:r w:rsidR="00052A9B" w:rsidRPr="004321D8">
        <w:rPr>
          <w:lang w:val="en-GB"/>
        </w:rPr>
        <w:lastRenderedPageBreak/>
        <w:t>Discussion and conclusions</w:t>
      </w:r>
      <w:bookmarkEnd w:id="13"/>
    </w:p>
    <w:p w14:paraId="0FE0DFF2" w14:textId="499D781E" w:rsidR="0092244D" w:rsidRDefault="00E72718" w:rsidP="000775AE">
      <w:pPr>
        <w:rPr>
          <w:lang w:val="en-GB"/>
        </w:rPr>
      </w:pPr>
      <w:r>
        <w:rPr>
          <w:lang w:val="en-GB"/>
        </w:rPr>
        <w:t>The project has been a</w:t>
      </w:r>
      <w:r w:rsidR="00671864">
        <w:rPr>
          <w:lang w:val="en-GB"/>
        </w:rPr>
        <w:t xml:space="preserve"> challenge and a</w:t>
      </w:r>
      <w:r>
        <w:rPr>
          <w:lang w:val="en-GB"/>
        </w:rPr>
        <w:t xml:space="preserve"> learning experience</w:t>
      </w:r>
      <w:r w:rsidR="00293E08">
        <w:rPr>
          <w:lang w:val="en-GB"/>
        </w:rPr>
        <w:t>,</w:t>
      </w:r>
      <w:r w:rsidR="008D5F91">
        <w:rPr>
          <w:lang w:val="en-GB"/>
        </w:rPr>
        <w:t xml:space="preserve"> as I</w:t>
      </w:r>
      <w:r w:rsidR="00A834E3">
        <w:rPr>
          <w:lang w:val="en-GB"/>
        </w:rPr>
        <w:t>, prior to starting it,</w:t>
      </w:r>
      <w:r w:rsidR="008D5F91">
        <w:rPr>
          <w:lang w:val="en-GB"/>
        </w:rPr>
        <w:t xml:space="preserve"> had no experience </w:t>
      </w:r>
      <w:r w:rsidR="00A424D9">
        <w:rPr>
          <w:lang w:val="en-GB"/>
        </w:rPr>
        <w:t xml:space="preserve">working </w:t>
      </w:r>
      <w:r w:rsidR="008D5F91">
        <w:rPr>
          <w:lang w:val="en-GB"/>
        </w:rPr>
        <w:t xml:space="preserve">with Unity. </w:t>
      </w:r>
      <w:r w:rsidR="008D244D">
        <w:rPr>
          <w:lang w:val="en-GB"/>
        </w:rPr>
        <w:t xml:space="preserve">Most parts of the code required multiple iterations and </w:t>
      </w:r>
      <w:r w:rsidR="009927F9">
        <w:rPr>
          <w:lang w:val="en-GB"/>
        </w:rPr>
        <w:t>substantial</w:t>
      </w:r>
      <w:r w:rsidR="008D244D">
        <w:rPr>
          <w:lang w:val="en-GB"/>
        </w:rPr>
        <w:t xml:space="preserve"> </w:t>
      </w:r>
      <w:r w:rsidR="009927F9">
        <w:rPr>
          <w:lang w:val="en-GB"/>
        </w:rPr>
        <w:t xml:space="preserve">amounts of </w:t>
      </w:r>
      <w:r w:rsidR="008D244D">
        <w:rPr>
          <w:lang w:val="en-GB"/>
        </w:rPr>
        <w:t xml:space="preserve">time </w:t>
      </w:r>
      <w:r w:rsidR="009927F9">
        <w:rPr>
          <w:lang w:val="en-GB"/>
        </w:rPr>
        <w:t xml:space="preserve">spent scouring </w:t>
      </w:r>
      <w:r w:rsidR="00215F27">
        <w:rPr>
          <w:lang w:val="en-GB"/>
        </w:rPr>
        <w:t xml:space="preserve">the Unity website for information on various </w:t>
      </w:r>
      <w:r w:rsidR="00651658">
        <w:rPr>
          <w:lang w:val="en-GB"/>
        </w:rPr>
        <w:t>Unity</w:t>
      </w:r>
      <w:r w:rsidR="002746CE">
        <w:rPr>
          <w:lang w:val="en-GB"/>
        </w:rPr>
        <w:t>-</w:t>
      </w:r>
      <w:r w:rsidR="00651658">
        <w:rPr>
          <w:lang w:val="en-GB"/>
        </w:rPr>
        <w:t xml:space="preserve">specific </w:t>
      </w:r>
      <w:r w:rsidR="00215F27">
        <w:rPr>
          <w:lang w:val="en-GB"/>
        </w:rPr>
        <w:t>functions.</w:t>
      </w:r>
      <w:r w:rsidR="00D97DD6">
        <w:rPr>
          <w:lang w:val="en-GB"/>
        </w:rPr>
        <w:t xml:space="preserve"> </w:t>
      </w:r>
      <w:r w:rsidR="00B0786F">
        <w:rPr>
          <w:lang w:val="en-GB"/>
        </w:rPr>
        <w:t xml:space="preserve">I did find that </w:t>
      </w:r>
      <w:r w:rsidR="00B0786F" w:rsidRPr="00B0786F">
        <w:rPr>
          <w:lang w:val="en-GB"/>
        </w:rPr>
        <w:t>Unity was, indeed, a suitable environment to create games in, given the prior experience I had with C# and Visual Studio.</w:t>
      </w:r>
    </w:p>
    <w:p w14:paraId="5C617232" w14:textId="0D4FF21E" w:rsidR="00903062" w:rsidRDefault="00534FFF" w:rsidP="000775AE">
      <w:pPr>
        <w:rPr>
          <w:lang w:val="en-GB"/>
        </w:rPr>
      </w:pPr>
      <w:r>
        <w:rPr>
          <w:lang w:val="en-GB"/>
        </w:rPr>
        <w:t xml:space="preserve">The familiarity with Visual Studio and </w:t>
      </w:r>
      <w:r w:rsidR="005D6EF8">
        <w:rPr>
          <w:lang w:val="en-GB"/>
        </w:rPr>
        <w:t xml:space="preserve">understanding of C# gained during the course Programming 2 </w:t>
      </w:r>
      <w:r w:rsidR="007B774B">
        <w:rPr>
          <w:lang w:val="en-GB"/>
        </w:rPr>
        <w:t xml:space="preserve">was massively helpful in making up for </w:t>
      </w:r>
      <w:r w:rsidR="00970712">
        <w:rPr>
          <w:lang w:val="en-GB"/>
        </w:rPr>
        <w:t>my inexperience using Unity</w:t>
      </w:r>
      <w:r w:rsidR="00F83350">
        <w:rPr>
          <w:lang w:val="en-GB"/>
        </w:rPr>
        <w:t xml:space="preserve">. Knowledge of how to properly utilize classes, functions and variables was </w:t>
      </w:r>
      <w:r w:rsidR="00FC3D2E">
        <w:rPr>
          <w:lang w:val="en-GB"/>
        </w:rPr>
        <w:t>crucial</w:t>
      </w:r>
      <w:r w:rsidR="00F83350">
        <w:rPr>
          <w:lang w:val="en-GB"/>
        </w:rPr>
        <w:t xml:space="preserve"> in </w:t>
      </w:r>
      <w:r w:rsidR="00272692">
        <w:rPr>
          <w:lang w:val="en-GB"/>
        </w:rPr>
        <w:t>making the project achievable.</w:t>
      </w:r>
      <w:r w:rsidR="003B5F57">
        <w:rPr>
          <w:lang w:val="en-GB"/>
        </w:rPr>
        <w:t xml:space="preserve"> </w:t>
      </w:r>
      <w:r w:rsidR="00E25B3B">
        <w:rPr>
          <w:lang w:val="en-GB"/>
        </w:rPr>
        <w:t xml:space="preserve">Still, </w:t>
      </w:r>
      <w:r w:rsidR="00C53F34">
        <w:rPr>
          <w:lang w:val="en-GB"/>
        </w:rPr>
        <w:t>the experience did not carry over as much as I had hoped</w:t>
      </w:r>
      <w:r w:rsidR="00B850AD">
        <w:rPr>
          <w:lang w:val="en-GB"/>
        </w:rPr>
        <w:t>, with many things working differently in Unity</w:t>
      </w:r>
      <w:r w:rsidR="00F324FC">
        <w:rPr>
          <w:lang w:val="en-GB"/>
        </w:rPr>
        <w:t xml:space="preserve"> than they did in Monogame</w:t>
      </w:r>
      <w:r w:rsidR="0087787C">
        <w:rPr>
          <w:rStyle w:val="Fotnotsreferens"/>
          <w:lang w:val="en-GB"/>
        </w:rPr>
        <w:footnoteReference w:id="11"/>
      </w:r>
      <w:r w:rsidR="00F324FC">
        <w:rPr>
          <w:lang w:val="en-GB"/>
        </w:rPr>
        <w:t xml:space="preserve">, the </w:t>
      </w:r>
      <w:r w:rsidR="00395BC2">
        <w:rPr>
          <w:lang w:val="en-GB"/>
        </w:rPr>
        <w:t>framework used in the course Programming 2.</w:t>
      </w:r>
    </w:p>
    <w:p w14:paraId="37D55E42" w14:textId="3AFBC8AC" w:rsidR="004847A8" w:rsidRPr="00C53F34" w:rsidRDefault="004D5034" w:rsidP="000775AE">
      <w:pPr>
        <w:rPr>
          <w:lang w:val="en-GB"/>
        </w:rPr>
      </w:pPr>
      <w:r>
        <w:rPr>
          <w:lang w:val="en-GB"/>
        </w:rPr>
        <w:t xml:space="preserve">During experiments </w:t>
      </w:r>
      <w:r w:rsidR="009169DC">
        <w:rPr>
          <w:lang w:val="en-GB"/>
        </w:rPr>
        <w:t xml:space="preserve">trying to find a suitable </w:t>
      </w:r>
      <w:r w:rsidR="0004733A">
        <w:rPr>
          <w:lang w:val="en-GB"/>
        </w:rPr>
        <w:t xml:space="preserve">method for detecting </w:t>
      </w:r>
      <w:r w:rsidR="00D82C5C">
        <w:rPr>
          <w:lang w:val="en-GB"/>
        </w:rPr>
        <w:t xml:space="preserve">the collision of game objects, </w:t>
      </w:r>
      <w:r w:rsidR="00A17157">
        <w:rPr>
          <w:lang w:val="en-GB"/>
        </w:rPr>
        <w:t>a few methods were tried and discar</w:t>
      </w:r>
      <w:r w:rsidR="0080325C">
        <w:rPr>
          <w:lang w:val="en-GB"/>
        </w:rPr>
        <w:t>ded</w:t>
      </w:r>
      <w:r w:rsidR="00D97530">
        <w:rPr>
          <w:lang w:val="en-GB"/>
        </w:rPr>
        <w:t xml:space="preserve"> before finding one that fit the </w:t>
      </w:r>
      <w:r w:rsidR="00F55178">
        <w:rPr>
          <w:lang w:val="en-GB"/>
        </w:rPr>
        <w:t xml:space="preserve">project’s needs. </w:t>
      </w:r>
      <w:r w:rsidR="00937A9E">
        <w:rPr>
          <w:lang w:val="en-GB"/>
        </w:rPr>
        <w:t>One</w:t>
      </w:r>
      <w:r w:rsidR="003A33CF">
        <w:rPr>
          <w:lang w:val="en-GB"/>
        </w:rPr>
        <w:t xml:space="preserve"> promising candidate </w:t>
      </w:r>
      <w:r w:rsidR="00937A9E">
        <w:rPr>
          <w:lang w:val="en-GB"/>
        </w:rPr>
        <w:t xml:space="preserve">revolved </w:t>
      </w:r>
      <w:r w:rsidR="00F41124">
        <w:rPr>
          <w:lang w:val="en-GB"/>
        </w:rPr>
        <w:t xml:space="preserve">around encapsulating the </w:t>
      </w:r>
      <w:r w:rsidR="008F0876">
        <w:rPr>
          <w:lang w:val="en-GB"/>
        </w:rPr>
        <w:t xml:space="preserve">object with </w:t>
      </w:r>
      <w:r w:rsidR="00F41124">
        <w:rPr>
          <w:lang w:val="en-GB"/>
        </w:rPr>
        <w:t xml:space="preserve">a </w:t>
      </w:r>
      <w:r w:rsidR="008F0876">
        <w:rPr>
          <w:lang w:val="en-GB"/>
        </w:rPr>
        <w:t xml:space="preserve">capsule </w:t>
      </w:r>
      <w:r w:rsidR="00F41124">
        <w:rPr>
          <w:lang w:val="en-GB"/>
        </w:rPr>
        <w:t xml:space="preserve">collider </w:t>
      </w:r>
      <w:r w:rsidR="001820EC">
        <w:rPr>
          <w:lang w:val="en-GB"/>
        </w:rPr>
        <w:t xml:space="preserve">and checking if </w:t>
      </w:r>
      <w:r w:rsidR="001E22EE">
        <w:rPr>
          <w:lang w:val="en-GB"/>
        </w:rPr>
        <w:t>the capsule</w:t>
      </w:r>
      <w:r w:rsidR="00CD2DBE">
        <w:rPr>
          <w:lang w:val="en-GB"/>
        </w:rPr>
        <w:t xml:space="preserve"> intersect</w:t>
      </w:r>
      <w:r w:rsidR="001E22EE">
        <w:rPr>
          <w:lang w:val="en-GB"/>
        </w:rPr>
        <w:t>s another collider</w:t>
      </w:r>
      <w:r w:rsidR="001820EC">
        <w:rPr>
          <w:lang w:val="en-GB"/>
        </w:rPr>
        <w:t>.</w:t>
      </w:r>
      <w:r w:rsidR="00E54B9E">
        <w:rPr>
          <w:lang w:val="en-GB"/>
        </w:rPr>
        <w:t xml:space="preserve"> While this </w:t>
      </w:r>
      <w:r w:rsidR="00963CD7">
        <w:rPr>
          <w:lang w:val="en-GB"/>
        </w:rPr>
        <w:t xml:space="preserve">approach </w:t>
      </w:r>
      <w:r w:rsidR="003561B6">
        <w:rPr>
          <w:lang w:val="en-GB"/>
        </w:rPr>
        <w:t xml:space="preserve">was successful in detecting collisions, it was ultimately discarded as no </w:t>
      </w:r>
      <w:r w:rsidR="00754D14">
        <w:rPr>
          <w:lang w:val="en-GB"/>
        </w:rPr>
        <w:t>means</w:t>
      </w:r>
      <w:r w:rsidR="003561B6">
        <w:rPr>
          <w:lang w:val="en-GB"/>
        </w:rPr>
        <w:t xml:space="preserve"> </w:t>
      </w:r>
      <w:r w:rsidR="00754D14">
        <w:rPr>
          <w:lang w:val="en-GB"/>
        </w:rPr>
        <w:t>were</w:t>
      </w:r>
      <w:r w:rsidR="003561B6">
        <w:rPr>
          <w:lang w:val="en-GB"/>
        </w:rPr>
        <w:t xml:space="preserve"> discovered by which </w:t>
      </w:r>
      <w:r w:rsidR="003C66B5">
        <w:rPr>
          <w:lang w:val="en-GB"/>
        </w:rPr>
        <w:t>the data of the intersecting object could be virtually manipulated.</w:t>
      </w:r>
      <w:r w:rsidR="001B580B">
        <w:rPr>
          <w:lang w:val="en-GB"/>
        </w:rPr>
        <w:t xml:space="preserve"> </w:t>
      </w:r>
      <w:r w:rsidR="00947E73">
        <w:rPr>
          <w:lang w:val="en-GB"/>
        </w:rPr>
        <w:t xml:space="preserve">In an earlier iteration of the system currently used, a ray was projected through the </w:t>
      </w:r>
      <w:r w:rsidR="006347AC">
        <w:rPr>
          <w:lang w:val="en-GB"/>
        </w:rPr>
        <w:t>object, which would react if it collided with a</w:t>
      </w:r>
      <w:r w:rsidR="00600056">
        <w:rPr>
          <w:lang w:val="en-GB"/>
        </w:rPr>
        <w:t xml:space="preserve"> designated target. This method was functional, though it </w:t>
      </w:r>
      <w:r w:rsidR="00E76CEA">
        <w:rPr>
          <w:lang w:val="en-GB"/>
        </w:rPr>
        <w:t xml:space="preserve">was </w:t>
      </w:r>
      <w:r w:rsidR="008605AA">
        <w:rPr>
          <w:lang w:val="en-GB"/>
        </w:rPr>
        <w:t xml:space="preserve">deemed </w:t>
      </w:r>
      <w:r w:rsidR="00574A4F">
        <w:rPr>
          <w:lang w:val="en-GB"/>
        </w:rPr>
        <w:t>un</w:t>
      </w:r>
      <w:r w:rsidR="00787C4E">
        <w:rPr>
          <w:lang w:val="en-GB"/>
        </w:rPr>
        <w:t>ideal, as the ray did not properly reflect the width of the object</w:t>
      </w:r>
      <w:r w:rsidR="00AB28B5">
        <w:rPr>
          <w:lang w:val="en-GB"/>
        </w:rPr>
        <w:t xml:space="preserve">. In the final iteration, spheres are projected along </w:t>
      </w:r>
      <w:r w:rsidR="008E0DC7">
        <w:rPr>
          <w:lang w:val="en-GB"/>
        </w:rPr>
        <w:t>the object, reacting to collisions with a pre-determined set of targets</w:t>
      </w:r>
      <w:r w:rsidR="00A74ECF">
        <w:rPr>
          <w:lang w:val="en-GB"/>
        </w:rPr>
        <w:t xml:space="preserve">. </w:t>
      </w:r>
      <w:r w:rsidR="00AC55CE">
        <w:rPr>
          <w:lang w:val="en-GB"/>
        </w:rPr>
        <w:t xml:space="preserve">Utilizing this approach, </w:t>
      </w:r>
      <w:r w:rsidR="007F12EF">
        <w:rPr>
          <w:lang w:val="en-GB"/>
        </w:rPr>
        <w:t xml:space="preserve">the size of the object </w:t>
      </w:r>
      <w:r w:rsidR="00540E3A">
        <w:rPr>
          <w:lang w:val="en-GB"/>
        </w:rPr>
        <w:t>can</w:t>
      </w:r>
      <w:r w:rsidR="007F12EF">
        <w:rPr>
          <w:lang w:val="en-GB"/>
        </w:rPr>
        <w:t xml:space="preserve"> be properly reflected in the collision </w:t>
      </w:r>
      <w:r w:rsidR="00540E3A">
        <w:rPr>
          <w:lang w:val="en-GB"/>
        </w:rPr>
        <w:t>records, and the targets data can be manipulated</w:t>
      </w:r>
      <w:r w:rsidR="00AF3F47">
        <w:rPr>
          <w:lang w:val="en-GB"/>
        </w:rPr>
        <w:t xml:space="preserve"> effectively</w:t>
      </w:r>
      <w:r w:rsidR="00540E3A">
        <w:rPr>
          <w:lang w:val="en-GB"/>
        </w:rPr>
        <w:t>.</w:t>
      </w:r>
      <w:r w:rsidR="00AF3F47">
        <w:rPr>
          <w:lang w:val="en-GB"/>
        </w:rPr>
        <w:t xml:space="preserve"> </w:t>
      </w:r>
    </w:p>
    <w:p w14:paraId="4C522BFD" w14:textId="01D62F04" w:rsidR="00534FFF" w:rsidRDefault="007812C5" w:rsidP="00903062">
      <w:pPr>
        <w:rPr>
          <w:lang w:val="en-GB"/>
        </w:rPr>
      </w:pPr>
      <w:r>
        <w:rPr>
          <w:lang w:val="en-GB"/>
        </w:rPr>
        <w:t>If</w:t>
      </w:r>
      <w:r w:rsidR="00903062" w:rsidRPr="00BD38B9">
        <w:rPr>
          <w:lang w:val="en-GB"/>
        </w:rPr>
        <w:t xml:space="preserve"> the project</w:t>
      </w:r>
      <w:r>
        <w:rPr>
          <w:lang w:val="en-GB"/>
        </w:rPr>
        <w:t xml:space="preserve"> were </w:t>
      </w:r>
      <w:r w:rsidR="00EE1914" w:rsidRPr="00BD38B9">
        <w:rPr>
          <w:lang w:val="en-GB"/>
        </w:rPr>
        <w:t>recreated</w:t>
      </w:r>
      <w:r w:rsidR="00E87B64" w:rsidRPr="00BD38B9">
        <w:rPr>
          <w:lang w:val="en-GB"/>
        </w:rPr>
        <w:t>, t</w:t>
      </w:r>
      <w:r w:rsidR="00903062" w:rsidRPr="00BD38B9">
        <w:rPr>
          <w:lang w:val="en-GB"/>
        </w:rPr>
        <w:t xml:space="preserve">he game development environment Unreal </w:t>
      </w:r>
      <w:r w:rsidR="00E87B64" w:rsidRPr="00BD38B9">
        <w:rPr>
          <w:lang w:val="en-GB"/>
        </w:rPr>
        <w:t>Engine</w:t>
      </w:r>
      <w:r w:rsidR="00E87B64" w:rsidRPr="00BD38B9">
        <w:rPr>
          <w:rStyle w:val="Fotnotsreferens"/>
          <w:lang w:val="en-GB"/>
        </w:rPr>
        <w:footnoteReference w:id="12"/>
      </w:r>
      <w:r w:rsidR="00903062" w:rsidRPr="00BD38B9">
        <w:rPr>
          <w:lang w:val="en-GB"/>
        </w:rPr>
        <w:t xml:space="preserve"> would be more carefully considered as an option, replacing the role Unity had within the project. The reason for this is the newly released, highly </w:t>
      </w:r>
      <w:r w:rsidR="00903062" w:rsidRPr="00BD38B9">
        <w:rPr>
          <w:lang w:val="en-GB"/>
        </w:rPr>
        <w:lastRenderedPageBreak/>
        <w:t xml:space="preserve">advanced and </w:t>
      </w:r>
      <w:r w:rsidR="006C3025" w:rsidRPr="00BD38B9">
        <w:rPr>
          <w:lang w:val="en-GB"/>
        </w:rPr>
        <w:t>immensely powerful</w:t>
      </w:r>
      <w:r w:rsidR="00BD38B9" w:rsidRPr="006D21A7">
        <w:rPr>
          <w:lang w:val="en-GB"/>
        </w:rPr>
        <w:t xml:space="preserve"> </w:t>
      </w:r>
      <w:r w:rsidR="006D21A7" w:rsidRPr="007812C5">
        <w:rPr>
          <w:lang w:val="en-GB"/>
        </w:rPr>
        <w:t>“</w:t>
      </w:r>
      <w:r w:rsidR="00BD38B9" w:rsidRPr="00BD38B9">
        <w:rPr>
          <w:lang w:val="en-GB"/>
        </w:rPr>
        <w:t>Unreal Engine 5</w:t>
      </w:r>
      <w:r w:rsidR="006D21A7">
        <w:rPr>
          <w:lang w:val="en-GB"/>
        </w:rPr>
        <w:t>”</w:t>
      </w:r>
      <w:r>
        <w:rPr>
          <w:rStyle w:val="Fotnotsreferens"/>
          <w:lang w:val="en-GB"/>
        </w:rPr>
        <w:footnoteReference w:id="13"/>
      </w:r>
      <w:r w:rsidR="00BD38B9" w:rsidRPr="00BD38B9">
        <w:rPr>
          <w:lang w:val="en-GB"/>
        </w:rPr>
        <w:t xml:space="preserve"> game engine. </w:t>
      </w:r>
      <w:r w:rsidR="00EE1914">
        <w:rPr>
          <w:lang w:val="en-GB"/>
        </w:rPr>
        <w:t>I believe that f</w:t>
      </w:r>
      <w:r w:rsidR="008B076E">
        <w:rPr>
          <w:lang w:val="en-GB"/>
        </w:rPr>
        <w:t>amiliarizing</w:t>
      </w:r>
      <w:r w:rsidR="00BD38B9">
        <w:rPr>
          <w:lang w:val="en-GB"/>
        </w:rPr>
        <w:t xml:space="preserve"> oneself with such a </w:t>
      </w:r>
      <w:r w:rsidR="008B076E">
        <w:rPr>
          <w:lang w:val="en-GB"/>
        </w:rPr>
        <w:t>modern</w:t>
      </w:r>
      <w:r w:rsidR="00BD38B9">
        <w:rPr>
          <w:lang w:val="en-GB"/>
        </w:rPr>
        <w:t xml:space="preserve"> </w:t>
      </w:r>
      <w:r w:rsidR="008B076E">
        <w:rPr>
          <w:lang w:val="en-GB"/>
        </w:rPr>
        <w:t xml:space="preserve">and robust </w:t>
      </w:r>
      <w:r w:rsidR="001019E2">
        <w:rPr>
          <w:lang w:val="en-GB"/>
        </w:rPr>
        <w:t xml:space="preserve">development tool </w:t>
      </w:r>
      <w:r w:rsidR="00EE1914">
        <w:rPr>
          <w:lang w:val="en-GB"/>
        </w:rPr>
        <w:t xml:space="preserve">would be a </w:t>
      </w:r>
      <w:r w:rsidR="00460110">
        <w:rPr>
          <w:lang w:val="en-GB"/>
        </w:rPr>
        <w:t>substantial</w:t>
      </w:r>
      <w:r w:rsidR="00EE1914">
        <w:rPr>
          <w:lang w:val="en-GB"/>
        </w:rPr>
        <w:t xml:space="preserve"> boon moving forward within game development.</w:t>
      </w:r>
      <w:r w:rsidR="00136CFB">
        <w:rPr>
          <w:lang w:val="en-GB"/>
        </w:rPr>
        <w:t xml:space="preserve"> </w:t>
      </w:r>
    </w:p>
    <w:p w14:paraId="10D651C5" w14:textId="77777777" w:rsidR="003E4FC5" w:rsidRPr="00BD38B9" w:rsidRDefault="003E4FC5" w:rsidP="00903062">
      <w:pPr>
        <w:rPr>
          <w:lang w:val="en-GB"/>
        </w:rPr>
      </w:pPr>
    </w:p>
    <w:p w14:paraId="1D318B11" w14:textId="0C93AB44" w:rsidR="0092244D" w:rsidRDefault="0092244D" w:rsidP="000775AE">
      <w:pPr>
        <w:rPr>
          <w:lang w:val="en-GB"/>
        </w:rPr>
      </w:pPr>
      <w:r>
        <w:rPr>
          <w:lang w:val="en-GB"/>
        </w:rPr>
        <w:t xml:space="preserve">Sources of error </w:t>
      </w:r>
      <w:r w:rsidR="0073377C">
        <w:rPr>
          <w:lang w:val="en-GB"/>
        </w:rPr>
        <w:t xml:space="preserve">in the current iteration of the game </w:t>
      </w:r>
      <w:r>
        <w:rPr>
          <w:lang w:val="en-GB"/>
        </w:rPr>
        <w:t>include:</w:t>
      </w:r>
      <w:r w:rsidR="003B5F57">
        <w:rPr>
          <w:lang w:val="en-GB"/>
        </w:rPr>
        <w:t xml:space="preserve"> </w:t>
      </w:r>
    </w:p>
    <w:p w14:paraId="1D856F1C" w14:textId="181E0009" w:rsidR="0092244D" w:rsidRDefault="0092244D" w:rsidP="0073377C">
      <w:pPr>
        <w:pStyle w:val="Liststycke"/>
        <w:numPr>
          <w:ilvl w:val="0"/>
          <w:numId w:val="2"/>
        </w:numPr>
        <w:rPr>
          <w:lang w:val="en-GB"/>
        </w:rPr>
      </w:pPr>
      <w:r w:rsidRPr="0073377C">
        <w:rPr>
          <w:lang w:val="en-GB"/>
        </w:rPr>
        <w:t xml:space="preserve">Though the game has </w:t>
      </w:r>
      <w:r w:rsidR="007F5DF0" w:rsidRPr="0073377C">
        <w:rPr>
          <w:lang w:val="en-GB"/>
        </w:rPr>
        <w:t>been thoroughly tested and controlled, some bugs may still be present.</w:t>
      </w:r>
      <w:r w:rsidR="003B5F57">
        <w:rPr>
          <w:lang w:val="en-GB"/>
        </w:rPr>
        <w:t xml:space="preserve"> </w:t>
      </w:r>
    </w:p>
    <w:p w14:paraId="7EB353EF" w14:textId="36E20288" w:rsidR="0073377C" w:rsidRDefault="00EB2439" w:rsidP="0073377C">
      <w:pPr>
        <w:pStyle w:val="Liststycke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It is unclear how the game would behave </w:t>
      </w:r>
      <w:r w:rsidR="00520386">
        <w:rPr>
          <w:lang w:val="en-GB"/>
        </w:rPr>
        <w:t>if it were</w:t>
      </w:r>
      <w:r>
        <w:rPr>
          <w:lang w:val="en-GB"/>
        </w:rPr>
        <w:t xml:space="preserve"> run on a</w:t>
      </w:r>
      <w:r w:rsidR="0087379A">
        <w:rPr>
          <w:lang w:val="en-GB"/>
        </w:rPr>
        <w:t xml:space="preserve"> </w:t>
      </w:r>
      <w:r w:rsidR="0049355F">
        <w:rPr>
          <w:lang w:val="en-GB"/>
        </w:rPr>
        <w:t xml:space="preserve">less </w:t>
      </w:r>
      <w:r w:rsidR="00CC190A">
        <w:rPr>
          <w:lang w:val="en-GB"/>
        </w:rPr>
        <w:t>advanced</w:t>
      </w:r>
      <w:r w:rsidR="0049355F">
        <w:rPr>
          <w:lang w:val="en-GB"/>
        </w:rPr>
        <w:t xml:space="preserve"> computer, as it has only been tested on </w:t>
      </w:r>
      <w:r w:rsidR="000F78B8">
        <w:rPr>
          <w:lang w:val="en-GB"/>
        </w:rPr>
        <w:t>modern</w:t>
      </w:r>
      <w:r w:rsidR="00CC190A">
        <w:rPr>
          <w:lang w:val="en-GB"/>
        </w:rPr>
        <w:t xml:space="preserve"> hardware.</w:t>
      </w:r>
      <w:r w:rsidR="003B5F57">
        <w:rPr>
          <w:lang w:val="en-GB"/>
        </w:rPr>
        <w:t xml:space="preserve"> </w:t>
      </w:r>
    </w:p>
    <w:p w14:paraId="53BAC8BB" w14:textId="1B82A296" w:rsidR="007F5DF0" w:rsidRDefault="00DE2AB9" w:rsidP="000775AE">
      <w:pPr>
        <w:pStyle w:val="Liststycke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As it has only been tested on Windows 10 computers, it is unclear </w:t>
      </w:r>
      <w:r w:rsidR="00A661DE">
        <w:rPr>
          <w:lang w:val="en-GB"/>
        </w:rPr>
        <w:t>whether</w:t>
      </w:r>
      <w:r>
        <w:rPr>
          <w:lang w:val="en-GB"/>
        </w:rPr>
        <w:t xml:space="preserve"> it </w:t>
      </w:r>
      <w:r w:rsidR="00A661DE">
        <w:rPr>
          <w:lang w:val="en-GB"/>
        </w:rPr>
        <w:t>would work correctly on older or newer operating systems.</w:t>
      </w:r>
      <w:r w:rsidR="003B5F57">
        <w:rPr>
          <w:lang w:val="en-GB"/>
        </w:rPr>
        <w:t xml:space="preserve"> </w:t>
      </w:r>
    </w:p>
    <w:p w14:paraId="4F29509A" w14:textId="6C00FEF1" w:rsidR="001A0C0F" w:rsidRDefault="00A661DE" w:rsidP="001A0C0F">
      <w:pPr>
        <w:pStyle w:val="Liststycke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Operating systems other than Windows have not been </w:t>
      </w:r>
      <w:r w:rsidR="008C4377">
        <w:rPr>
          <w:lang w:val="en-GB"/>
        </w:rPr>
        <w:t xml:space="preserve">examined. </w:t>
      </w:r>
      <w:r w:rsidR="00A62611">
        <w:rPr>
          <w:lang w:val="en-GB"/>
        </w:rPr>
        <w:t>There is thus no</w:t>
      </w:r>
      <w:r w:rsidR="008F6B3F">
        <w:rPr>
          <w:lang w:val="en-GB"/>
        </w:rPr>
        <w:t xml:space="preserve"> guarantee that it w</w:t>
      </w:r>
      <w:r w:rsidR="00A62611">
        <w:rPr>
          <w:lang w:val="en-GB"/>
        </w:rPr>
        <w:t>ould</w:t>
      </w:r>
      <w:r w:rsidR="008F6B3F">
        <w:rPr>
          <w:lang w:val="en-GB"/>
        </w:rPr>
        <w:t xml:space="preserve"> run appropriately</w:t>
      </w:r>
      <w:r w:rsidR="008F0683">
        <w:rPr>
          <w:lang w:val="en-GB"/>
        </w:rPr>
        <w:t xml:space="preserve"> on machines utilizing software of this kind</w:t>
      </w:r>
      <w:r w:rsidR="00682AAD">
        <w:rPr>
          <w:lang w:val="en-GB"/>
        </w:rPr>
        <w:t>.</w:t>
      </w:r>
      <w:r w:rsidR="003B7A50">
        <w:rPr>
          <w:lang w:val="en-GB"/>
        </w:rPr>
        <w:t xml:space="preserve"> </w:t>
      </w:r>
    </w:p>
    <w:p w14:paraId="024A007A" w14:textId="462B0FED" w:rsidR="000F35A6" w:rsidRPr="001A0C0F" w:rsidRDefault="001A0C0F" w:rsidP="001A0C0F">
      <w:pPr>
        <w:spacing w:line="276" w:lineRule="auto"/>
        <w:rPr>
          <w:lang w:val="en-GB"/>
        </w:rPr>
      </w:pPr>
      <w:r>
        <w:rPr>
          <w:lang w:val="en-GB"/>
        </w:rPr>
        <w:br w:type="page"/>
      </w:r>
    </w:p>
    <w:sdt>
      <w:sdtPr>
        <w:rPr>
          <w:rFonts w:ascii="Garamond" w:eastAsiaTheme="minorHAnsi" w:hAnsi="Garamond" w:cstheme="minorBidi"/>
          <w:b w:val="0"/>
          <w:bCs w:val="0"/>
          <w:sz w:val="24"/>
          <w:szCs w:val="22"/>
        </w:rPr>
        <w:id w:val="2059730526"/>
        <w:docPartObj>
          <w:docPartGallery w:val="Bibliographies"/>
          <w:docPartUnique/>
        </w:docPartObj>
      </w:sdtPr>
      <w:sdtEndPr/>
      <w:sdtContent>
        <w:p w14:paraId="34EA4E49" w14:textId="2F50EF8F" w:rsidR="008F1257" w:rsidRPr="008F1257" w:rsidRDefault="008F1257">
          <w:pPr>
            <w:pStyle w:val="Rubrik1"/>
            <w:rPr>
              <w:lang w:val="en-GB"/>
            </w:rPr>
          </w:pPr>
          <w:r w:rsidRPr="008F1257">
            <w:rPr>
              <w:lang w:val="en-GB"/>
            </w:rPr>
            <w:t>References and sources</w:t>
          </w:r>
        </w:p>
        <w:sdt>
          <w:sdtPr>
            <w:id w:val="-573587230"/>
            <w:bibliography/>
          </w:sdtPr>
          <w:sdtEndPr/>
          <w:sdtContent>
            <w:p w14:paraId="6CC556BF" w14:textId="77777777" w:rsidR="001A0C0F" w:rsidRPr="001A0C0F" w:rsidRDefault="008F1257" w:rsidP="001A0C0F">
              <w:pPr>
                <w:pStyle w:val="Litteraturfrteckning"/>
                <w:ind w:left="720" w:hanging="720"/>
                <w:rPr>
                  <w:noProof/>
                  <w:szCs w:val="24"/>
                  <w:lang w:val="en-GB"/>
                </w:rPr>
              </w:pPr>
              <w:r>
                <w:fldChar w:fldCharType="begin"/>
              </w:r>
              <w:r w:rsidRPr="00E54B9E">
                <w:rPr>
                  <w:lang w:val="en-GB"/>
                </w:rPr>
                <w:instrText>BIBLIOGRAPHY</w:instrText>
              </w:r>
              <w:r>
                <w:fldChar w:fldCharType="separate"/>
              </w:r>
              <w:r w:rsidR="001A0C0F" w:rsidRPr="001A0C0F">
                <w:rPr>
                  <w:noProof/>
                  <w:lang w:val="en-GB"/>
                </w:rPr>
                <w:t xml:space="preserve">Epic Games. (2022, April 29). </w:t>
              </w:r>
              <w:r w:rsidR="001A0C0F" w:rsidRPr="001A0C0F">
                <w:rPr>
                  <w:i/>
                  <w:iCs/>
                  <w:noProof/>
                  <w:lang w:val="en-GB"/>
                </w:rPr>
                <w:t>Unreal Engine</w:t>
              </w:r>
              <w:r w:rsidR="001A0C0F" w:rsidRPr="001A0C0F">
                <w:rPr>
                  <w:noProof/>
                  <w:lang w:val="en-GB"/>
                </w:rPr>
                <w:t>. Retrieved from Unreal Engine: https://www.unrealengine.com/en-US/</w:t>
              </w:r>
            </w:p>
            <w:p w14:paraId="699DBD71" w14:textId="77777777" w:rsidR="001A0C0F" w:rsidRPr="001A0C0F" w:rsidRDefault="001A0C0F" w:rsidP="001A0C0F">
              <w:pPr>
                <w:pStyle w:val="Litteraturfrteckning"/>
                <w:ind w:left="720" w:hanging="720"/>
                <w:rPr>
                  <w:noProof/>
                  <w:lang w:val="en-GB"/>
                </w:rPr>
              </w:pPr>
              <w:r w:rsidRPr="001A0C0F">
                <w:rPr>
                  <w:noProof/>
                  <w:lang w:val="en-GB"/>
                </w:rPr>
                <w:t xml:space="preserve">Epic Games. (2022, April 29). </w:t>
              </w:r>
              <w:r w:rsidRPr="001A0C0F">
                <w:rPr>
                  <w:i/>
                  <w:iCs/>
                  <w:noProof/>
                  <w:lang w:val="en-GB"/>
                </w:rPr>
                <w:t>Unreal Engine 5</w:t>
              </w:r>
              <w:r w:rsidRPr="001A0C0F">
                <w:rPr>
                  <w:noProof/>
                  <w:lang w:val="en-GB"/>
                </w:rPr>
                <w:t>. Retrieved from Unreal Engine: https://www.unrealengine.com/en-US/unreal-engine-5</w:t>
              </w:r>
            </w:p>
            <w:p w14:paraId="63799328" w14:textId="77777777" w:rsidR="001A0C0F" w:rsidRPr="001A0C0F" w:rsidRDefault="001A0C0F" w:rsidP="001A0C0F">
              <w:pPr>
                <w:pStyle w:val="Litteraturfrteckning"/>
                <w:ind w:left="720" w:hanging="720"/>
                <w:rPr>
                  <w:noProof/>
                  <w:lang w:val="en-GB"/>
                </w:rPr>
              </w:pPr>
              <w:r w:rsidRPr="001A0C0F">
                <w:rPr>
                  <w:noProof/>
                  <w:lang w:val="en-GB"/>
                </w:rPr>
                <w:t xml:space="preserve">Microsoft. (2022, April 26). </w:t>
              </w:r>
              <w:r w:rsidRPr="001A0C0F">
                <w:rPr>
                  <w:i/>
                  <w:iCs/>
                  <w:noProof/>
                  <w:lang w:val="en-GB"/>
                </w:rPr>
                <w:t>C# documentation</w:t>
              </w:r>
              <w:r w:rsidRPr="001A0C0F">
                <w:rPr>
                  <w:noProof/>
                  <w:lang w:val="en-GB"/>
                </w:rPr>
                <w:t>. Retrieved from Microsoft Build: https://docs.microsoft.com/en-us/dotnet/csharp/</w:t>
              </w:r>
            </w:p>
            <w:p w14:paraId="4A0F5014" w14:textId="77777777" w:rsidR="001A0C0F" w:rsidRPr="001A0C0F" w:rsidRDefault="001A0C0F" w:rsidP="001A0C0F">
              <w:pPr>
                <w:pStyle w:val="Litteraturfrteckning"/>
                <w:ind w:left="720" w:hanging="720"/>
                <w:rPr>
                  <w:noProof/>
                  <w:lang w:val="en-GB"/>
                </w:rPr>
              </w:pPr>
              <w:r w:rsidRPr="001A0C0F">
                <w:rPr>
                  <w:noProof/>
                  <w:lang w:val="en-GB"/>
                </w:rPr>
                <w:t xml:space="preserve">Microsoft. (2022, April 26). </w:t>
              </w:r>
              <w:r w:rsidRPr="001A0C0F">
                <w:rPr>
                  <w:i/>
                  <w:iCs/>
                  <w:noProof/>
                  <w:lang w:val="en-GB"/>
                </w:rPr>
                <w:t>Visual Studio</w:t>
              </w:r>
              <w:r w:rsidRPr="001A0C0F">
                <w:rPr>
                  <w:noProof/>
                  <w:lang w:val="en-GB"/>
                </w:rPr>
                <w:t>. Retrieved from Visual Studio: https://visualstudio.microsoft.com/</w:t>
              </w:r>
            </w:p>
            <w:p w14:paraId="487FF458" w14:textId="77777777" w:rsidR="001A0C0F" w:rsidRPr="001A0C0F" w:rsidRDefault="001A0C0F" w:rsidP="001A0C0F">
              <w:pPr>
                <w:pStyle w:val="Litteraturfrteckning"/>
                <w:ind w:left="720" w:hanging="720"/>
                <w:rPr>
                  <w:noProof/>
                  <w:lang w:val="en-GB"/>
                </w:rPr>
              </w:pPr>
              <w:r w:rsidRPr="001A0C0F">
                <w:rPr>
                  <w:noProof/>
                  <w:lang w:val="en-GB"/>
                </w:rPr>
                <w:t xml:space="preserve">Monogame. (2022, April 29). </w:t>
              </w:r>
              <w:r w:rsidRPr="001A0C0F">
                <w:rPr>
                  <w:i/>
                  <w:iCs/>
                  <w:noProof/>
                  <w:lang w:val="en-GB"/>
                </w:rPr>
                <w:t>Monogame</w:t>
              </w:r>
              <w:r w:rsidRPr="001A0C0F">
                <w:rPr>
                  <w:noProof/>
                  <w:lang w:val="en-GB"/>
                </w:rPr>
                <w:t>. Retrieved from Monogame: https://www.monogame.net/</w:t>
              </w:r>
            </w:p>
            <w:p w14:paraId="6FCDAF14" w14:textId="77777777" w:rsidR="001A0C0F" w:rsidRPr="001A0C0F" w:rsidRDefault="001A0C0F" w:rsidP="001A0C0F">
              <w:pPr>
                <w:pStyle w:val="Litteraturfrteckning"/>
                <w:ind w:left="720" w:hanging="720"/>
                <w:rPr>
                  <w:noProof/>
                  <w:lang w:val="en-GB"/>
                </w:rPr>
              </w:pPr>
              <w:r w:rsidRPr="001A0C0F">
                <w:rPr>
                  <w:noProof/>
                  <w:lang w:val="en-GB"/>
                </w:rPr>
                <w:lastRenderedPageBreak/>
                <w:t xml:space="preserve">Statista. (2022, April 27). </w:t>
              </w:r>
              <w:r w:rsidRPr="001A0C0F">
                <w:rPr>
                  <w:i/>
                  <w:iCs/>
                  <w:noProof/>
                  <w:lang w:val="en-GB"/>
                </w:rPr>
                <w:t>Video game preferences by genre in the U.S. in 2022</w:t>
              </w:r>
              <w:r w:rsidRPr="001A0C0F">
                <w:rPr>
                  <w:noProof/>
                  <w:lang w:val="en-GB"/>
                </w:rPr>
                <w:t>. Retrieved from Statista: https://www.statista.com/forecasts/997151/video-game-preferences-by-genre-in-the-us</w:t>
              </w:r>
            </w:p>
            <w:p w14:paraId="40C28DAC" w14:textId="77777777" w:rsidR="001A0C0F" w:rsidRPr="001A0C0F" w:rsidRDefault="001A0C0F" w:rsidP="001A0C0F">
              <w:pPr>
                <w:pStyle w:val="Litteraturfrteckning"/>
                <w:ind w:left="720" w:hanging="720"/>
                <w:rPr>
                  <w:noProof/>
                  <w:lang w:val="en-GB"/>
                </w:rPr>
              </w:pPr>
              <w:r w:rsidRPr="001A0C0F">
                <w:rPr>
                  <w:noProof/>
                  <w:lang w:val="en-GB"/>
                </w:rPr>
                <w:t xml:space="preserve">Unity. (2022, April 28). </w:t>
              </w:r>
              <w:r w:rsidRPr="001A0C0F">
                <w:rPr>
                  <w:i/>
                  <w:iCs/>
                  <w:noProof/>
                  <w:lang w:val="en-GB"/>
                </w:rPr>
                <w:t>Collider</w:t>
              </w:r>
              <w:r w:rsidRPr="001A0C0F">
                <w:rPr>
                  <w:noProof/>
                  <w:lang w:val="en-GB"/>
                </w:rPr>
                <w:t>. Retrieved from Unity Documentation: https://docs.unity3d.com/ScriptReference/Physics.Collider.html</w:t>
              </w:r>
            </w:p>
            <w:p w14:paraId="02C1DF9F" w14:textId="77777777" w:rsidR="001A0C0F" w:rsidRPr="001A0C0F" w:rsidRDefault="001A0C0F" w:rsidP="001A0C0F">
              <w:pPr>
                <w:pStyle w:val="Litteraturfrteckning"/>
                <w:ind w:left="720" w:hanging="720"/>
                <w:rPr>
                  <w:noProof/>
                  <w:lang w:val="en-GB"/>
                </w:rPr>
              </w:pPr>
              <w:r w:rsidRPr="001A0C0F">
                <w:rPr>
                  <w:noProof/>
                  <w:lang w:val="en-GB"/>
                </w:rPr>
                <w:t xml:space="preserve">Unity. (2022, April 26). </w:t>
              </w:r>
              <w:r w:rsidRPr="001A0C0F">
                <w:rPr>
                  <w:i/>
                  <w:iCs/>
                  <w:noProof/>
                  <w:lang w:val="en-GB"/>
                </w:rPr>
                <w:t>More than an engine</w:t>
              </w:r>
              <w:r w:rsidRPr="001A0C0F">
                <w:rPr>
                  <w:noProof/>
                  <w:lang w:val="en-GB"/>
                </w:rPr>
                <w:t>. Retrieved from Unity: https://unity.com/pages/more-than-an-engine</w:t>
              </w:r>
            </w:p>
            <w:p w14:paraId="62AC8BF6" w14:textId="77777777" w:rsidR="001A0C0F" w:rsidRPr="001A0C0F" w:rsidRDefault="001A0C0F" w:rsidP="001A0C0F">
              <w:pPr>
                <w:pStyle w:val="Litteraturfrteckning"/>
                <w:ind w:left="720" w:hanging="720"/>
                <w:rPr>
                  <w:noProof/>
                  <w:lang w:val="en-GB"/>
                </w:rPr>
              </w:pPr>
              <w:r w:rsidRPr="001A0C0F">
                <w:rPr>
                  <w:noProof/>
                  <w:lang w:val="en-GB"/>
                </w:rPr>
                <w:t xml:space="preserve">Unity. (2022, April 26). </w:t>
              </w:r>
              <w:r w:rsidRPr="001A0C0F">
                <w:rPr>
                  <w:i/>
                  <w:iCs/>
                  <w:noProof/>
                  <w:lang w:val="en-GB"/>
                </w:rPr>
                <w:t>Physics.CheckSphere</w:t>
              </w:r>
              <w:r w:rsidRPr="001A0C0F">
                <w:rPr>
                  <w:noProof/>
                  <w:lang w:val="en-GB"/>
                </w:rPr>
                <w:t>. Retrieved from Unity Documentation: https://docs.unity3d.com/ScriptReference/Physics.CheckSphere.html</w:t>
              </w:r>
            </w:p>
            <w:p w14:paraId="108234DD" w14:textId="77777777" w:rsidR="001A0C0F" w:rsidRPr="001A0C0F" w:rsidRDefault="001A0C0F" w:rsidP="001A0C0F">
              <w:pPr>
                <w:pStyle w:val="Litteraturfrteckning"/>
                <w:ind w:left="720" w:hanging="720"/>
                <w:rPr>
                  <w:noProof/>
                  <w:lang w:val="en-GB"/>
                </w:rPr>
              </w:pPr>
              <w:r w:rsidRPr="001A0C0F">
                <w:rPr>
                  <w:noProof/>
                  <w:lang w:val="en-GB"/>
                </w:rPr>
                <w:t xml:space="preserve">Unity. (2022, April 28). </w:t>
              </w:r>
              <w:r w:rsidRPr="001A0C0F">
                <w:rPr>
                  <w:i/>
                  <w:iCs/>
                  <w:noProof/>
                  <w:lang w:val="en-GB"/>
                </w:rPr>
                <w:t>Physics.SphereCast</w:t>
              </w:r>
              <w:r w:rsidRPr="001A0C0F">
                <w:rPr>
                  <w:noProof/>
                  <w:lang w:val="en-GB"/>
                </w:rPr>
                <w:t>. Retrieved from Unity Documentation: https://docs.unity3d.com/ScriptReference/Physics.SphereCast.html</w:t>
              </w:r>
            </w:p>
            <w:p w14:paraId="1BCA0743" w14:textId="2A2EA02C" w:rsidR="008F1257" w:rsidRDefault="008F1257" w:rsidP="001A0C0F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E42BF96" w14:textId="31A22821" w:rsidR="00541859" w:rsidRPr="006E3128" w:rsidRDefault="00541859" w:rsidP="00395BC2"/>
    <w:p w14:paraId="7AB30985" w14:textId="70E3CD2A" w:rsidR="000A0585" w:rsidRPr="008A6F91" w:rsidRDefault="000A0585" w:rsidP="005B311A">
      <w:r w:rsidRPr="008A6F91">
        <w:br w:type="page"/>
      </w:r>
    </w:p>
    <w:p w14:paraId="1CDBD006" w14:textId="3FA47352" w:rsidR="00AD4F1B" w:rsidRDefault="002D495E" w:rsidP="00AD4F1B">
      <w:pPr>
        <w:pStyle w:val="Rubrik1"/>
        <w:rPr>
          <w:lang w:val="en-GB"/>
        </w:rPr>
      </w:pPr>
      <w:bookmarkStart w:id="14" w:name="_Toc102076763"/>
      <w:r>
        <w:rPr>
          <w:lang w:val="en-GB"/>
        </w:rPr>
        <w:lastRenderedPageBreak/>
        <w:t>Appendi</w:t>
      </w:r>
      <w:r w:rsidR="00AD4F1B">
        <w:rPr>
          <w:lang w:val="en-GB"/>
        </w:rPr>
        <w:t>x 1</w:t>
      </w:r>
      <w:r w:rsidR="0057684A">
        <w:rPr>
          <w:lang w:val="en-GB"/>
        </w:rPr>
        <w:t xml:space="preserve"> – </w:t>
      </w:r>
      <w:r w:rsidR="006F6ED8">
        <w:rPr>
          <w:lang w:val="en-GB"/>
        </w:rPr>
        <w:t xml:space="preserve">game example </w:t>
      </w:r>
      <w:r w:rsidR="0057684A">
        <w:rPr>
          <w:lang w:val="en-GB"/>
        </w:rPr>
        <w:t>images</w:t>
      </w:r>
      <w:bookmarkEnd w:id="14"/>
    </w:p>
    <w:p w14:paraId="5D958DD0" w14:textId="77777777" w:rsidR="003E7DE9" w:rsidRDefault="004321D8" w:rsidP="003E7DE9">
      <w:pPr>
        <w:keepNext/>
      </w:pPr>
      <w:r>
        <w:rPr>
          <w:noProof/>
          <w:lang w:val="en-GB"/>
        </w:rPr>
        <w:drawing>
          <wp:inline distT="0" distB="0" distL="0" distR="0" wp14:anchorId="355E4C5D" wp14:editId="0F161C8A">
            <wp:extent cx="4921250" cy="2665982"/>
            <wp:effectExtent l="0" t="0" r="0" b="1270"/>
            <wp:docPr id="1" name="Picture 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285" cy="26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EFE" w14:textId="01F70BAD" w:rsidR="004321D8" w:rsidRDefault="004321D8" w:rsidP="00AD4F1B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4A497B2" wp14:editId="33B5BF37">
            <wp:extent cx="4899682" cy="265430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553" cy="266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3379" w14:textId="7485780B" w:rsidR="00E933E0" w:rsidRDefault="00AB14CD" w:rsidP="00AD4F1B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239C7340" wp14:editId="20DBFF63">
            <wp:extent cx="4899660" cy="2960142"/>
            <wp:effectExtent l="0" t="0" r="0" b="0"/>
            <wp:docPr id="7" name="Picture 7" descr="A picture containing plant, green, leaf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plant, green, leaf, indoo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36" cy="301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3F46" w14:textId="77777777" w:rsidR="00340CBE" w:rsidRDefault="00340CBE">
      <w:pPr>
        <w:spacing w:line="276" w:lineRule="auto"/>
        <w:rPr>
          <w:rFonts w:asciiTheme="majorHAnsi" w:eastAsiaTheme="majorEastAsia" w:hAnsiTheme="majorHAnsi" w:cstheme="majorBidi"/>
          <w:b/>
          <w:bCs/>
          <w:sz w:val="28"/>
          <w:szCs w:val="28"/>
          <w:lang w:val="en-GB"/>
        </w:rPr>
      </w:pPr>
      <w:bookmarkStart w:id="15" w:name="_Toc102076764"/>
      <w:r>
        <w:rPr>
          <w:lang w:val="en-GB"/>
        </w:rPr>
        <w:br w:type="page"/>
      </w:r>
    </w:p>
    <w:p w14:paraId="3F5B3881" w14:textId="17AA3BCF" w:rsidR="00E933E0" w:rsidRDefault="00045E97" w:rsidP="00045E97">
      <w:pPr>
        <w:pStyle w:val="Rubrik1"/>
        <w:rPr>
          <w:lang w:val="en-GB"/>
        </w:rPr>
      </w:pPr>
      <w:r>
        <w:rPr>
          <w:lang w:val="en-GB"/>
        </w:rPr>
        <w:lastRenderedPageBreak/>
        <w:t>Appendix 2 – code examples</w:t>
      </w:r>
      <w:bookmarkEnd w:id="15"/>
    </w:p>
    <w:p w14:paraId="74C9FC9A" w14:textId="77777777" w:rsidR="009E55FB" w:rsidRPr="009E55FB" w:rsidRDefault="009E55FB" w:rsidP="009E55FB">
      <w:pPr>
        <w:rPr>
          <w:lang w:val="en-GB"/>
        </w:rPr>
      </w:pPr>
    </w:p>
    <w:p w14:paraId="4121F596" w14:textId="097B4DEF" w:rsidR="00ED1C1C" w:rsidRDefault="009E55FB" w:rsidP="00AD4F1B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52C8096" wp14:editId="7C8179CF">
            <wp:extent cx="4724298" cy="4953000"/>
            <wp:effectExtent l="152400" t="152400" r="362585" b="361950"/>
            <wp:docPr id="8" name="Bildobjekt 8" descr="En bild som visar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objekt 8" descr="En bild som visar text&#10;&#10;Automatiskt genererad beskrivni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577" cy="49889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697009" w14:textId="77777777" w:rsidR="00ED1C1C" w:rsidRDefault="00ED1C1C">
      <w:pPr>
        <w:spacing w:line="276" w:lineRule="auto"/>
        <w:rPr>
          <w:lang w:val="en-GB"/>
        </w:rPr>
      </w:pPr>
      <w:r>
        <w:rPr>
          <w:lang w:val="en-GB"/>
        </w:rPr>
        <w:br w:type="page"/>
      </w:r>
    </w:p>
    <w:p w14:paraId="79AEE934" w14:textId="7BFC2A62" w:rsidR="00ED1C1C" w:rsidRDefault="00ED1C1C" w:rsidP="00AD4F1B">
      <w:pPr>
        <w:rPr>
          <w:lang w:val="en-GB"/>
        </w:rPr>
      </w:pPr>
    </w:p>
    <w:p w14:paraId="13F2F165" w14:textId="6A236E41" w:rsidR="00AD2E6B" w:rsidRDefault="00AD2E6B" w:rsidP="00AD4F1B">
      <w:pPr>
        <w:rPr>
          <w:lang w:val="en-GB"/>
        </w:rPr>
      </w:pPr>
    </w:p>
    <w:p w14:paraId="6C49A726" w14:textId="609E6074" w:rsidR="00AD2E6B" w:rsidRDefault="00AD2E6B" w:rsidP="00AD4F1B">
      <w:pPr>
        <w:rPr>
          <w:lang w:val="en-GB"/>
        </w:rPr>
      </w:pPr>
    </w:p>
    <w:p w14:paraId="7A9D4E56" w14:textId="77777777" w:rsidR="009D4636" w:rsidRDefault="009D4636" w:rsidP="00AD4F1B">
      <w:pPr>
        <w:rPr>
          <w:lang w:val="en-GB"/>
        </w:rPr>
      </w:pPr>
    </w:p>
    <w:p w14:paraId="2FFFF589" w14:textId="3C1D02EB" w:rsidR="006F6ED8" w:rsidRDefault="00ED1C1C" w:rsidP="00AD4F1B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FDD6350" wp14:editId="2D418F12">
            <wp:extent cx="4802340" cy="4883150"/>
            <wp:effectExtent l="152400" t="152400" r="360680" b="355600"/>
            <wp:docPr id="16" name="Bildobjekt 16" descr="En bild som visar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objekt 16" descr="En bild som visar text&#10;&#10;Automatiskt genererad beskrivni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03" cy="4903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5BEC6" w14:textId="77777777" w:rsidR="006F6ED8" w:rsidRDefault="006F6ED8">
      <w:pPr>
        <w:spacing w:line="276" w:lineRule="auto"/>
        <w:rPr>
          <w:lang w:val="en-GB"/>
        </w:rPr>
      </w:pPr>
      <w:r>
        <w:rPr>
          <w:lang w:val="en-GB"/>
        </w:rPr>
        <w:br w:type="page"/>
      </w:r>
    </w:p>
    <w:p w14:paraId="7AF82284" w14:textId="77777777" w:rsidR="006C257C" w:rsidRDefault="006F6ED8" w:rsidP="00572D38">
      <w:pPr>
        <w:rPr>
          <w:rStyle w:val="Rubrik1Char"/>
          <w:lang w:val="en-GB"/>
        </w:rPr>
      </w:pPr>
      <w:bookmarkStart w:id="16" w:name="_Toc102076765"/>
      <w:r w:rsidRPr="001972BA">
        <w:rPr>
          <w:rStyle w:val="Rubrik1Char"/>
          <w:lang w:val="en-GB"/>
        </w:rPr>
        <w:lastRenderedPageBreak/>
        <w:t xml:space="preserve">Appendix 3 </w:t>
      </w:r>
      <w:r w:rsidR="001972BA" w:rsidRPr="001972BA">
        <w:rPr>
          <w:rStyle w:val="Rubrik1Char"/>
          <w:lang w:val="en-GB"/>
        </w:rPr>
        <w:t>–</w:t>
      </w:r>
      <w:r w:rsidRPr="001972BA">
        <w:rPr>
          <w:rStyle w:val="Rubrik1Char"/>
          <w:lang w:val="en-GB"/>
        </w:rPr>
        <w:t xml:space="preserve"> </w:t>
      </w:r>
      <w:r w:rsidR="001972BA" w:rsidRPr="001972BA">
        <w:rPr>
          <w:rStyle w:val="Rubrik1Char"/>
          <w:lang w:val="en-GB"/>
        </w:rPr>
        <w:t>Visualization of collision</w:t>
      </w:r>
      <w:bookmarkEnd w:id="16"/>
      <w:r w:rsidR="001972BA">
        <w:rPr>
          <w:noProof/>
          <w:lang w:val="en-GB"/>
        </w:rPr>
        <w:drawing>
          <wp:inline distT="0" distB="0" distL="0" distR="0" wp14:anchorId="4A38446C" wp14:editId="4CD8743D">
            <wp:extent cx="4969510" cy="269212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790" cy="26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2BA">
        <w:rPr>
          <w:noProof/>
          <w:lang w:val="en-GB"/>
        </w:rPr>
        <w:drawing>
          <wp:inline distT="0" distB="0" distL="0" distR="0" wp14:anchorId="35417FA2" wp14:editId="3F36C6E1">
            <wp:extent cx="4958080" cy="2685934"/>
            <wp:effectExtent l="0" t="0" r="0" b="635"/>
            <wp:docPr id="9" name="Picture 9" descr="A picture containing plant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plant, decorate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745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FAC2" w14:textId="6DE8FDAD" w:rsidR="00C75A18" w:rsidRDefault="006C257C" w:rsidP="00572D38">
      <w:pPr>
        <w:rPr>
          <w:rStyle w:val="Rubrik1Char"/>
          <w:lang w:val="en-GB"/>
        </w:rPr>
      </w:pPr>
      <w:r>
        <w:rPr>
          <w:rFonts w:asciiTheme="majorHAnsi" w:eastAsiaTheme="majorEastAsia" w:hAnsiTheme="majorHAnsi" w:cstheme="majorBidi"/>
          <w:b/>
          <w:bCs/>
          <w:noProof/>
          <w:sz w:val="28"/>
          <w:szCs w:val="28"/>
          <w:lang w:val="en-GB"/>
        </w:rPr>
        <w:drawing>
          <wp:inline distT="0" distB="0" distL="0" distR="0" wp14:anchorId="1E58BA8E" wp14:editId="41DEE84D">
            <wp:extent cx="4958291" cy="2686050"/>
            <wp:effectExtent l="0" t="0" r="0" b="0"/>
            <wp:docPr id="10" name="Picture 10" descr="A picture containing green,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een, outdoor objec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525" cy="269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A18">
        <w:rPr>
          <w:rStyle w:val="Rubrik1Char"/>
          <w:lang w:val="en-GB"/>
        </w:rPr>
        <w:br w:type="page"/>
      </w:r>
    </w:p>
    <w:p w14:paraId="6508D295" w14:textId="1A173077" w:rsidR="00C75A18" w:rsidRDefault="00C75A18" w:rsidP="00C75A18">
      <w:pPr>
        <w:pStyle w:val="Rubrik1"/>
        <w:rPr>
          <w:lang w:val="en-GB"/>
        </w:rPr>
      </w:pPr>
      <w:bookmarkStart w:id="17" w:name="_Toc102076766"/>
      <w:r>
        <w:rPr>
          <w:lang w:val="en-GB"/>
        </w:rPr>
        <w:lastRenderedPageBreak/>
        <w:t xml:space="preserve">Appendix 4 </w:t>
      </w:r>
      <w:r w:rsidR="0025207A">
        <w:rPr>
          <w:lang w:val="en-GB"/>
        </w:rPr>
        <w:t>–</w:t>
      </w:r>
      <w:r>
        <w:rPr>
          <w:lang w:val="en-GB"/>
        </w:rPr>
        <w:t xml:space="preserve"> </w:t>
      </w:r>
      <w:r w:rsidR="0025207A">
        <w:rPr>
          <w:lang w:val="en-GB"/>
        </w:rPr>
        <w:t>further description of collision detection</w:t>
      </w:r>
      <w:bookmarkEnd w:id="17"/>
    </w:p>
    <w:p w14:paraId="7867049F" w14:textId="4E33A95A" w:rsidR="00094414" w:rsidRDefault="0025207A" w:rsidP="0025207A">
      <w:pPr>
        <w:rPr>
          <w:lang w:val="en-GB"/>
        </w:rPr>
      </w:pPr>
      <w:r>
        <w:rPr>
          <w:lang w:val="en-GB"/>
        </w:rPr>
        <w:t xml:space="preserve">From </w:t>
      </w:r>
      <w:r w:rsidR="00094414">
        <w:rPr>
          <w:lang w:val="en-GB"/>
        </w:rPr>
        <w:t>the</w:t>
      </w:r>
      <w:r w:rsidR="005D2B65">
        <w:rPr>
          <w:lang w:val="en-GB"/>
        </w:rPr>
        <w:t xml:space="preserve"> </w:t>
      </w:r>
      <w:r>
        <w:rPr>
          <w:lang w:val="en-GB"/>
        </w:rPr>
        <w:t>end</w:t>
      </w:r>
      <w:r w:rsidR="00094414">
        <w:rPr>
          <w:lang w:val="en-GB"/>
        </w:rPr>
        <w:t>s</w:t>
      </w:r>
      <w:r>
        <w:rPr>
          <w:lang w:val="en-GB"/>
        </w:rPr>
        <w:t xml:space="preserve"> of the object that manages the detection, in th</w:t>
      </w:r>
      <w:r w:rsidR="008C7577">
        <w:rPr>
          <w:lang w:val="en-GB"/>
        </w:rPr>
        <w:t>e</w:t>
      </w:r>
      <w:r>
        <w:rPr>
          <w:lang w:val="en-GB"/>
        </w:rPr>
        <w:t xml:space="preserve"> </w:t>
      </w:r>
      <w:r w:rsidR="008C7577">
        <w:rPr>
          <w:lang w:val="en-GB"/>
        </w:rPr>
        <w:t xml:space="preserve">case of this </w:t>
      </w:r>
      <w:r>
        <w:rPr>
          <w:lang w:val="en-GB"/>
        </w:rPr>
        <w:t>project</w:t>
      </w:r>
      <w:r w:rsidR="008C7577">
        <w:rPr>
          <w:lang w:val="en-GB"/>
        </w:rPr>
        <w:t>,</w:t>
      </w:r>
      <w:r>
        <w:rPr>
          <w:lang w:val="en-GB"/>
        </w:rPr>
        <w:t xml:space="preserve"> a sword, a sphere is projected in a line, </w:t>
      </w:r>
      <w:r w:rsidR="0094202F">
        <w:rPr>
          <w:lang w:val="en-GB"/>
        </w:rPr>
        <w:t>to a maximal</w:t>
      </w:r>
      <w:r>
        <w:rPr>
          <w:lang w:val="en-GB"/>
        </w:rPr>
        <w:t xml:space="preserve"> distance, in this case the length of the blade</w:t>
      </w:r>
      <w:r w:rsidR="00B26612">
        <w:rPr>
          <w:lang w:val="en-GB"/>
        </w:rPr>
        <w:t xml:space="preserve"> (see</w:t>
      </w:r>
      <w:r w:rsidR="00AD11B5">
        <w:rPr>
          <w:lang w:val="en-GB"/>
        </w:rPr>
        <w:t xml:space="preserve"> first</w:t>
      </w:r>
      <w:r w:rsidR="00B26612">
        <w:rPr>
          <w:lang w:val="en-GB"/>
        </w:rPr>
        <w:t xml:space="preserve"> image</w:t>
      </w:r>
      <w:r w:rsidR="00AD11B5">
        <w:rPr>
          <w:lang w:val="en-GB"/>
        </w:rPr>
        <w:t xml:space="preserve"> in appendix 3</w:t>
      </w:r>
      <w:r w:rsidR="00B26612">
        <w:rPr>
          <w:lang w:val="en-GB"/>
        </w:rPr>
        <w:t>)</w:t>
      </w:r>
      <w:r>
        <w:rPr>
          <w:lang w:val="en-GB"/>
        </w:rPr>
        <w:t xml:space="preserve">. Upon colliding with an object of a specified type, the sphere’s distance from its origin is recorded. If this distance is not the maximum distance which the sphere could be projected, the attack is considered a hit. For this method to work properly in its role, it was necessary to cast one sphere from either side of the blade. </w:t>
      </w:r>
      <w:r w:rsidR="00094414">
        <w:rPr>
          <w:lang w:val="en-GB"/>
        </w:rPr>
        <w:t xml:space="preserve">The reason for this is that a spherecast would not consider itself </w:t>
      </w:r>
      <w:r w:rsidR="007A2D58">
        <w:rPr>
          <w:lang w:val="en-GB"/>
        </w:rPr>
        <w:t xml:space="preserve">to be contacting a collider if </w:t>
      </w:r>
      <w:r w:rsidR="00B26612">
        <w:rPr>
          <w:lang w:val="en-GB"/>
        </w:rPr>
        <w:t>its</w:t>
      </w:r>
      <w:r w:rsidR="007A2D58">
        <w:rPr>
          <w:lang w:val="en-GB"/>
        </w:rPr>
        <w:t xml:space="preserve"> origin was inside the </w:t>
      </w:r>
      <w:r w:rsidR="006C257C">
        <w:rPr>
          <w:lang w:val="en-GB"/>
        </w:rPr>
        <w:t xml:space="preserve">same </w:t>
      </w:r>
      <w:r w:rsidR="007A2D58">
        <w:rPr>
          <w:lang w:val="en-GB"/>
        </w:rPr>
        <w:t>collider</w:t>
      </w:r>
      <w:r w:rsidR="006C257C">
        <w:rPr>
          <w:lang w:val="en-GB"/>
        </w:rPr>
        <w:t xml:space="preserve"> (see</w:t>
      </w:r>
      <w:r w:rsidR="00AD11B5">
        <w:rPr>
          <w:lang w:val="en-GB"/>
        </w:rPr>
        <w:t xml:space="preserve"> third</w:t>
      </w:r>
      <w:r w:rsidR="006C257C">
        <w:rPr>
          <w:lang w:val="en-GB"/>
        </w:rPr>
        <w:t xml:space="preserve"> image in appendix 3)</w:t>
      </w:r>
      <w:r w:rsidR="007A2D58">
        <w:rPr>
          <w:lang w:val="en-GB"/>
        </w:rPr>
        <w:t>.</w:t>
      </w:r>
      <w:r w:rsidR="006C257C">
        <w:rPr>
          <w:lang w:val="en-GB"/>
        </w:rPr>
        <w:t xml:space="preserve"> </w:t>
      </w:r>
    </w:p>
    <w:p w14:paraId="6CBCF3C1" w14:textId="60A0D4BD" w:rsidR="0025207A" w:rsidRDefault="0025207A" w:rsidP="0025207A">
      <w:pPr>
        <w:rPr>
          <w:lang w:val="en-GB"/>
        </w:rPr>
      </w:pPr>
      <w:r>
        <w:rPr>
          <w:lang w:val="en-GB"/>
        </w:rPr>
        <w:t>Because the class is a child object to the sword itself, the origin, size, and direction of the spherecasts can be manipulated to match the blade (see images in appendix 3).</w:t>
      </w:r>
    </w:p>
    <w:p w14:paraId="02FFE852" w14:textId="641CDE4D" w:rsidR="00AD4F1B" w:rsidRPr="00AD4F1B" w:rsidRDefault="0025207A" w:rsidP="00AD4F1B">
      <w:pPr>
        <w:rPr>
          <w:lang w:val="en-GB"/>
        </w:rPr>
      </w:pPr>
      <w:r>
        <w:rPr>
          <w:lang w:val="en-GB"/>
        </w:rPr>
        <w:t>When the function is called by the LightAttackCombo function, targets are continuously searched for during the swinging of the sword. If an enemy collider is hit, a function linked to the enemy object is called, which is responsible for making the enemy in question receive damage and play an animation.</w:t>
      </w:r>
    </w:p>
    <w:sectPr w:rsidR="00AD4F1B" w:rsidRPr="00AD4F1B" w:rsidSect="00267BB9">
      <w:footerReference w:type="default" r:id="rId22"/>
      <w:pgSz w:w="11906" w:h="16838" w:code="9"/>
      <w:pgMar w:top="1418" w:right="2552" w:bottom="1418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51049" w14:textId="77777777" w:rsidR="0004783C" w:rsidRDefault="0004783C" w:rsidP="00B320C9">
      <w:pPr>
        <w:spacing w:after="0" w:line="240" w:lineRule="auto"/>
      </w:pPr>
      <w:r>
        <w:separator/>
      </w:r>
    </w:p>
  </w:endnote>
  <w:endnote w:type="continuationSeparator" w:id="0">
    <w:p w14:paraId="2ECB3F71" w14:textId="77777777" w:rsidR="0004783C" w:rsidRDefault="0004783C" w:rsidP="00B320C9">
      <w:pPr>
        <w:spacing w:after="0" w:line="240" w:lineRule="auto"/>
      </w:pPr>
      <w:r>
        <w:continuationSeparator/>
      </w:r>
    </w:p>
  </w:endnote>
  <w:endnote w:type="continuationNotice" w:id="1">
    <w:p w14:paraId="2D2CB6FA" w14:textId="77777777" w:rsidR="0004783C" w:rsidRDefault="0004783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tura Std Book">
    <w:altName w:val="Century Gothic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E71E8" w14:textId="77777777" w:rsidR="007440B3" w:rsidRDefault="000657D7">
    <w:pPr>
      <w:pStyle w:val="Sidfot"/>
    </w:pPr>
    <w:r>
      <w:t>Gymnasiearbete</w:t>
    </w:r>
    <w:r w:rsidR="007440B3">
      <w:tab/>
    </w:r>
    <w:r w:rsidR="007440B3">
      <w:fldChar w:fldCharType="begin"/>
    </w:r>
    <w:r w:rsidR="007440B3">
      <w:instrText>PAGE   \* MERGEFORMAT</w:instrText>
    </w:r>
    <w:r w:rsidR="007440B3">
      <w:fldChar w:fldCharType="separate"/>
    </w:r>
    <w:r w:rsidR="00457664">
      <w:rPr>
        <w:noProof/>
      </w:rPr>
      <w:t>2</w:t>
    </w:r>
    <w:r w:rsidR="007440B3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72DBA2" w14:textId="67D1E5D3" w:rsidR="004B2629" w:rsidRDefault="00DE46CB" w:rsidP="00C530A1">
    <w:pPr>
      <w:pStyle w:val="Sidfot"/>
      <w:tabs>
        <w:tab w:val="clear" w:pos="4536"/>
        <w:tab w:val="left" w:pos="5812"/>
      </w:tabs>
      <w:ind w:left="5812"/>
      <w:rPr>
        <w:rFonts w:ascii="Arial" w:hAnsi="Arial" w:cs="Arial"/>
      </w:rPr>
    </w:pPr>
    <w:r>
      <w:rPr>
        <w:rFonts w:ascii="Futura Std Book" w:hAnsi="Futura Std Book"/>
        <w:noProof/>
        <w:color w:val="006871"/>
        <w:sz w:val="32"/>
        <w:szCs w:val="32"/>
        <w:u w:color="99042E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3AF9B34E" wp14:editId="24D87019">
              <wp:simplePos x="0" y="0"/>
              <wp:positionH relativeFrom="column">
                <wp:posOffset>-1270</wp:posOffset>
              </wp:positionH>
              <wp:positionV relativeFrom="paragraph">
                <wp:posOffset>-10490</wp:posOffset>
              </wp:positionV>
              <wp:extent cx="6847027" cy="0"/>
              <wp:effectExtent l="0" t="0" r="0" b="0"/>
              <wp:wrapNone/>
              <wp:docPr id="6" name="Rak koppling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47027" cy="0"/>
                      </a:xfrm>
                      <a:prstGeom prst="line">
                        <a:avLst/>
                      </a:prstGeom>
                      <a:ln w="25400">
                        <a:solidFill>
                          <a:srgbClr val="99042E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834F06F" id="Rak koppling 6" o:spid="_x0000_s1026" style="position:absolute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1pt,-.85pt" to="539.0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" strokecolor="#99042e" strokeweight="2pt"/>
          </w:pict>
        </mc:Fallback>
      </mc:AlternateContent>
    </w:r>
    <w:r w:rsidR="00F65D98">
      <w:rPr>
        <w:rFonts w:ascii="Arial" w:hAnsi="Arial" w:cs="Arial"/>
      </w:rPr>
      <w:t>Linus Jernström</w:t>
    </w:r>
    <w:r w:rsidR="003C3413" w:rsidRPr="001D0394">
      <w:rPr>
        <w:rFonts w:ascii="Arial" w:hAnsi="Arial" w:cs="Arial"/>
      </w:rPr>
      <w:t xml:space="preserve">, </w:t>
    </w:r>
    <w:r w:rsidR="00F65D98">
      <w:rPr>
        <w:rFonts w:ascii="Arial" w:hAnsi="Arial" w:cs="Arial"/>
      </w:rPr>
      <w:t>TE19</w:t>
    </w:r>
  </w:p>
  <w:p w14:paraId="3F60C233" w14:textId="1E763938" w:rsidR="00595580" w:rsidRPr="001D0394" w:rsidRDefault="00A06FB4" w:rsidP="00C530A1">
    <w:pPr>
      <w:pStyle w:val="Sidfot"/>
      <w:tabs>
        <w:tab w:val="clear" w:pos="4536"/>
        <w:tab w:val="left" w:pos="5812"/>
      </w:tabs>
      <w:ind w:left="5812"/>
      <w:rPr>
        <w:rFonts w:ascii="Arial" w:hAnsi="Arial" w:cs="Arial"/>
      </w:rPr>
    </w:pPr>
    <w:r>
      <w:rPr>
        <w:rFonts w:ascii="Arial" w:hAnsi="Arial" w:cs="Arial"/>
      </w:rPr>
      <w:t>Mentor</w:t>
    </w:r>
  </w:p>
  <w:p w14:paraId="7E06EB07" w14:textId="0DF76B09" w:rsidR="007440B3" w:rsidRPr="001D0394" w:rsidRDefault="00F65D98" w:rsidP="00C530A1">
    <w:pPr>
      <w:pStyle w:val="Sidfot"/>
      <w:tabs>
        <w:tab w:val="clear" w:pos="4536"/>
        <w:tab w:val="left" w:pos="5812"/>
      </w:tabs>
      <w:ind w:left="5812"/>
      <w:rPr>
        <w:rFonts w:ascii="Arial" w:hAnsi="Arial" w:cs="Arial"/>
      </w:rPr>
    </w:pPr>
    <w:r>
      <w:rPr>
        <w:rFonts w:ascii="Arial" w:hAnsi="Arial" w:cs="Arial"/>
      </w:rPr>
      <w:t xml:space="preserve">Thomas </w:t>
    </w:r>
    <w:proofErr w:type="spellStart"/>
    <w:r>
      <w:rPr>
        <w:rFonts w:ascii="Arial" w:hAnsi="Arial" w:cs="Arial"/>
      </w:rPr>
      <w:t>Almeby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1467874"/>
      <w:docPartObj>
        <w:docPartGallery w:val="Page Numbers (Bottom of Page)"/>
        <w:docPartUnique/>
      </w:docPartObj>
    </w:sdtPr>
    <w:sdtEndPr/>
    <w:sdtContent>
      <w:p w14:paraId="65D75423" w14:textId="77777777" w:rsidR="00267BB9" w:rsidRDefault="00267BB9">
        <w:pPr>
          <w:pStyle w:val="Sidfo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99D2F7" w14:textId="77777777" w:rsidR="0004783C" w:rsidRDefault="0004783C" w:rsidP="00B320C9">
      <w:pPr>
        <w:spacing w:after="0" w:line="240" w:lineRule="auto"/>
      </w:pPr>
      <w:r>
        <w:separator/>
      </w:r>
    </w:p>
  </w:footnote>
  <w:footnote w:type="continuationSeparator" w:id="0">
    <w:p w14:paraId="7C641E27" w14:textId="77777777" w:rsidR="0004783C" w:rsidRDefault="0004783C" w:rsidP="00B320C9">
      <w:pPr>
        <w:spacing w:after="0" w:line="240" w:lineRule="auto"/>
      </w:pPr>
      <w:r>
        <w:continuationSeparator/>
      </w:r>
    </w:p>
  </w:footnote>
  <w:footnote w:type="continuationNotice" w:id="1">
    <w:p w14:paraId="35999F41" w14:textId="77777777" w:rsidR="0004783C" w:rsidRDefault="0004783C">
      <w:pPr>
        <w:spacing w:after="0" w:line="240" w:lineRule="auto"/>
      </w:pPr>
    </w:p>
  </w:footnote>
  <w:footnote w:id="2">
    <w:p w14:paraId="6B08CFD6" w14:textId="7922B56A" w:rsidR="00DB783D" w:rsidRPr="00DB783D" w:rsidRDefault="00DB783D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DB783D">
        <w:rPr>
          <w:lang w:val="en-GB"/>
        </w:rPr>
        <w:t xml:space="preserve"> </w:t>
      </w:r>
      <w:hyperlink r:id="rId1" w:history="1">
        <w:r w:rsidR="00607D97" w:rsidRPr="008B17AA">
          <w:rPr>
            <w:rStyle w:val="Hyperlnk"/>
            <w:lang w:val="en-GB"/>
          </w:rPr>
          <w:t>https://www.statista.com/forecasts/997151/video-game-preferences-by-genre-in-the-us</w:t>
        </w:r>
      </w:hyperlink>
      <w:r w:rsidR="00607D97">
        <w:rPr>
          <w:lang w:val="en-GB"/>
        </w:rPr>
        <w:t xml:space="preserve"> (accessed 27</w:t>
      </w:r>
      <w:r w:rsidR="00607D97" w:rsidRPr="00607D97">
        <w:rPr>
          <w:vertAlign w:val="superscript"/>
          <w:lang w:val="en-GB"/>
        </w:rPr>
        <w:t>th</w:t>
      </w:r>
      <w:r w:rsidR="00607D97">
        <w:rPr>
          <w:lang w:val="en-GB"/>
        </w:rPr>
        <w:t xml:space="preserve"> of April 2022)</w:t>
      </w:r>
    </w:p>
  </w:footnote>
  <w:footnote w:id="3">
    <w:p w14:paraId="7261C18E" w14:textId="41FE09CD" w:rsidR="00AA55DB" w:rsidRPr="0021169B" w:rsidRDefault="00AA55DB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21169B">
        <w:rPr>
          <w:lang w:val="en-GB"/>
        </w:rPr>
        <w:t xml:space="preserve"> </w:t>
      </w:r>
      <w:r w:rsidR="001A0C0F">
        <w:fldChar w:fldCharType="begin"/>
      </w:r>
      <w:r w:rsidR="001A0C0F" w:rsidRPr="00E54B9E">
        <w:rPr>
          <w:lang w:val="en-GB"/>
        </w:rPr>
        <w:instrText xml:space="preserve"> HYPERLINK "https://unity.com/pages/more-than-an-engine" </w:instrText>
      </w:r>
      <w:r w:rsidR="001A0C0F">
        <w:fldChar w:fldCharType="separate"/>
      </w:r>
      <w:r w:rsidR="0021169B" w:rsidRPr="0021169B">
        <w:rPr>
          <w:rStyle w:val="Hyperlnk"/>
          <w:lang w:val="en-GB"/>
        </w:rPr>
        <w:t>https://unity.com/pages/more-than-an-engine</w:t>
      </w:r>
      <w:r w:rsidR="001A0C0F">
        <w:rPr>
          <w:rStyle w:val="Hyperlnk"/>
          <w:lang w:val="en-GB"/>
        </w:rPr>
        <w:fldChar w:fldCharType="end"/>
      </w:r>
      <w:r w:rsidR="0021169B" w:rsidRPr="0021169B">
        <w:rPr>
          <w:lang w:val="en-GB"/>
        </w:rPr>
        <w:t xml:space="preserve"> (a</w:t>
      </w:r>
      <w:r w:rsidR="0021169B">
        <w:rPr>
          <w:lang w:val="en-GB"/>
        </w:rPr>
        <w:t>ccessed 26</w:t>
      </w:r>
      <w:r w:rsidR="0021169B" w:rsidRPr="00996EDC">
        <w:rPr>
          <w:vertAlign w:val="superscript"/>
          <w:lang w:val="en-GB"/>
        </w:rPr>
        <w:t>th</w:t>
      </w:r>
      <w:r w:rsidR="0021169B">
        <w:rPr>
          <w:lang w:val="en-GB"/>
        </w:rPr>
        <w:t xml:space="preserve"> of April 2022)</w:t>
      </w:r>
    </w:p>
  </w:footnote>
  <w:footnote w:id="4">
    <w:p w14:paraId="08116E73" w14:textId="217B0C42" w:rsidR="0021169B" w:rsidRPr="00996EDC" w:rsidRDefault="0021169B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996EDC">
        <w:rPr>
          <w:lang w:val="en-GB"/>
        </w:rPr>
        <w:t xml:space="preserve"> </w:t>
      </w:r>
      <w:r w:rsidR="001A0C0F">
        <w:fldChar w:fldCharType="begin"/>
      </w:r>
      <w:r w:rsidR="001A0C0F" w:rsidRPr="00E54B9E">
        <w:rPr>
          <w:lang w:val="en-GB"/>
        </w:rPr>
        <w:instrText xml:space="preserve"> HYPERLINK "https://docs.microsoft.com/en-us/dotnet/csharp/" </w:instrText>
      </w:r>
      <w:r w:rsidR="001A0C0F">
        <w:fldChar w:fldCharType="separate"/>
      </w:r>
      <w:r w:rsidR="00996EDC" w:rsidRPr="009F7961">
        <w:rPr>
          <w:rStyle w:val="Hyperlnk"/>
          <w:lang w:val="en-GB"/>
        </w:rPr>
        <w:t>https://docs.microsoft.com/en-us/dotnet/csharp/</w:t>
      </w:r>
      <w:r w:rsidR="001A0C0F">
        <w:rPr>
          <w:rStyle w:val="Hyperlnk"/>
          <w:lang w:val="en-GB"/>
        </w:rPr>
        <w:fldChar w:fldCharType="end"/>
      </w:r>
      <w:r w:rsidR="00996EDC">
        <w:rPr>
          <w:lang w:val="en-GB"/>
        </w:rPr>
        <w:t xml:space="preserve"> (accessed 26</w:t>
      </w:r>
      <w:r w:rsidR="00996EDC" w:rsidRPr="00996EDC">
        <w:rPr>
          <w:vertAlign w:val="superscript"/>
          <w:lang w:val="en-GB"/>
        </w:rPr>
        <w:t>th</w:t>
      </w:r>
      <w:r w:rsidR="00996EDC">
        <w:rPr>
          <w:lang w:val="en-GB"/>
        </w:rPr>
        <w:t xml:space="preserve"> of April 2022)</w:t>
      </w:r>
    </w:p>
  </w:footnote>
  <w:footnote w:id="5">
    <w:p w14:paraId="1B0FE8A1" w14:textId="0C2B13CB" w:rsidR="00197C85" w:rsidRPr="00197C85" w:rsidRDefault="00197C85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197C85">
        <w:rPr>
          <w:lang w:val="en-GB"/>
        </w:rPr>
        <w:t xml:space="preserve"> </w:t>
      </w:r>
      <w:r w:rsidR="001A0C0F">
        <w:fldChar w:fldCharType="begin"/>
      </w:r>
      <w:r w:rsidR="001A0C0F" w:rsidRPr="00E54B9E">
        <w:rPr>
          <w:lang w:val="en-GB"/>
        </w:rPr>
        <w:instrText xml:space="preserve"> HYPERLINK "https://visualstudio.microsoft.com/" </w:instrText>
      </w:r>
      <w:r w:rsidR="001A0C0F">
        <w:fldChar w:fldCharType="separate"/>
      </w:r>
      <w:r w:rsidRPr="00197C85">
        <w:rPr>
          <w:rStyle w:val="Hyperlnk"/>
          <w:lang w:val="en-GB"/>
        </w:rPr>
        <w:t>https://visualstudio.microsoft.com/</w:t>
      </w:r>
      <w:r w:rsidR="001A0C0F">
        <w:rPr>
          <w:rStyle w:val="Hyperlnk"/>
          <w:lang w:val="en-GB"/>
        </w:rPr>
        <w:fldChar w:fldCharType="end"/>
      </w:r>
      <w:r w:rsidRPr="00197C85">
        <w:rPr>
          <w:lang w:val="en-GB"/>
        </w:rPr>
        <w:t xml:space="preserve"> (accessed 2</w:t>
      </w:r>
      <w:r w:rsidR="007A49AB">
        <w:rPr>
          <w:lang w:val="en-GB"/>
        </w:rPr>
        <w:t>6</w:t>
      </w:r>
      <w:r w:rsidR="007A49AB" w:rsidRPr="007A49AB">
        <w:rPr>
          <w:vertAlign w:val="superscript"/>
          <w:lang w:val="en-GB"/>
        </w:rPr>
        <w:t>th</w:t>
      </w:r>
      <w:r w:rsidR="007A49AB">
        <w:rPr>
          <w:lang w:val="en-GB"/>
        </w:rPr>
        <w:t xml:space="preserve"> of April 2022)</w:t>
      </w:r>
    </w:p>
  </w:footnote>
  <w:footnote w:id="6">
    <w:p w14:paraId="2FEEA179" w14:textId="79A17B8D" w:rsidR="00013222" w:rsidRPr="00013222" w:rsidRDefault="00013222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013222">
        <w:rPr>
          <w:lang w:val="en-GB"/>
        </w:rPr>
        <w:t xml:space="preserve"> </w:t>
      </w:r>
      <w:r w:rsidR="009939D3">
        <w:rPr>
          <w:lang w:val="en-GB"/>
        </w:rPr>
        <w:t>Side-scrolling video games</w:t>
      </w:r>
      <w:r w:rsidR="00373C3D">
        <w:rPr>
          <w:lang w:val="en-GB"/>
        </w:rPr>
        <w:t xml:space="preserve"> are games in which the </w:t>
      </w:r>
      <w:r w:rsidR="005B311A">
        <w:rPr>
          <w:lang w:val="en-GB"/>
        </w:rPr>
        <w:t xml:space="preserve">one views the </w:t>
      </w:r>
      <w:r w:rsidR="00373C3D">
        <w:rPr>
          <w:lang w:val="en-GB"/>
        </w:rPr>
        <w:t>action from a side-view camera angle, and the screen follows the player as they move left or right</w:t>
      </w:r>
      <w:r w:rsidR="009939D3">
        <w:rPr>
          <w:lang w:val="en-GB"/>
        </w:rPr>
        <w:t>.</w:t>
      </w:r>
    </w:p>
  </w:footnote>
  <w:footnote w:id="7">
    <w:p w14:paraId="208972C8" w14:textId="43EDD276" w:rsidR="00CD3C0C" w:rsidRPr="00CD3C0C" w:rsidRDefault="00CD3C0C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CD3C0C">
        <w:rPr>
          <w:lang w:val="en-GB"/>
        </w:rPr>
        <w:t xml:space="preserve"> WASD refers to the W,</w:t>
      </w:r>
      <w:r>
        <w:rPr>
          <w:lang w:val="en-GB"/>
        </w:rPr>
        <w:t xml:space="preserve"> A, S and D keys</w:t>
      </w:r>
      <w:r w:rsidR="00867C99">
        <w:rPr>
          <w:lang w:val="en-GB"/>
        </w:rPr>
        <w:t>, which are commonly used in place of arrow keys to control player characters in videogames.</w:t>
      </w:r>
    </w:p>
  </w:footnote>
  <w:footnote w:id="8">
    <w:p w14:paraId="32120BD4" w14:textId="43D51FCB" w:rsidR="00901770" w:rsidRPr="00901770" w:rsidRDefault="00901770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901770">
        <w:rPr>
          <w:lang w:val="en-GB"/>
        </w:rPr>
        <w:t xml:space="preserve"> </w:t>
      </w:r>
      <w:r w:rsidR="001A0C0F">
        <w:fldChar w:fldCharType="begin"/>
      </w:r>
      <w:r w:rsidR="001A0C0F" w:rsidRPr="00E54B9E">
        <w:rPr>
          <w:lang w:val="en-GB"/>
        </w:rPr>
        <w:instrText xml:space="preserve"> HYPERLINK "https://docs.unity3d.com/ScriptReference/Physics.CheckSphere.html" </w:instrText>
      </w:r>
      <w:r w:rsidR="001A0C0F">
        <w:fldChar w:fldCharType="separate"/>
      </w:r>
      <w:r w:rsidRPr="00BB01D4">
        <w:rPr>
          <w:rStyle w:val="Hyperlnk"/>
          <w:lang w:val="en-GB"/>
        </w:rPr>
        <w:t>https://docs.unity3d.com/ScriptReference/Physics.CheckSphere.html</w:t>
      </w:r>
      <w:r w:rsidR="001A0C0F">
        <w:rPr>
          <w:rStyle w:val="Hyperlnk"/>
          <w:lang w:val="en-GB"/>
        </w:rPr>
        <w:fldChar w:fldCharType="end"/>
      </w:r>
      <w:r>
        <w:rPr>
          <w:lang w:val="en-GB"/>
        </w:rPr>
        <w:t xml:space="preserve"> (accessed 26</w:t>
      </w:r>
      <w:r>
        <w:rPr>
          <w:vertAlign w:val="superscript"/>
          <w:lang w:val="en-GB"/>
        </w:rPr>
        <w:t>th</w:t>
      </w:r>
      <w:r>
        <w:rPr>
          <w:lang w:val="en-GB"/>
        </w:rPr>
        <w:t xml:space="preserve"> of April 2022)</w:t>
      </w:r>
    </w:p>
  </w:footnote>
  <w:footnote w:id="9">
    <w:p w14:paraId="047AB7C3" w14:textId="77777777" w:rsidR="00A440AB" w:rsidRPr="00E21318" w:rsidRDefault="00A440AB" w:rsidP="00A440AB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E21318">
        <w:rPr>
          <w:lang w:val="en-GB"/>
        </w:rPr>
        <w:t xml:space="preserve"> </w:t>
      </w:r>
      <w:r w:rsidR="001A0C0F">
        <w:fldChar w:fldCharType="begin"/>
      </w:r>
      <w:r w:rsidR="001A0C0F" w:rsidRPr="00E54B9E">
        <w:rPr>
          <w:lang w:val="en-GB"/>
        </w:rPr>
        <w:instrText xml:space="preserve"> HYPERLINK "https://docs.unity3d.com/ScriptReference/Physics.SphereCast.html" </w:instrText>
      </w:r>
      <w:r w:rsidR="001A0C0F">
        <w:fldChar w:fldCharType="separate"/>
      </w:r>
      <w:r w:rsidRPr="00BB01D4">
        <w:rPr>
          <w:rStyle w:val="Hyperlnk"/>
          <w:lang w:val="en-GB"/>
        </w:rPr>
        <w:t>https://docs.unity3d.com/ScriptReference/Physics.SphereCast.html</w:t>
      </w:r>
      <w:r w:rsidR="001A0C0F">
        <w:rPr>
          <w:rStyle w:val="Hyperlnk"/>
          <w:lang w:val="en-GB"/>
        </w:rPr>
        <w:fldChar w:fldCharType="end"/>
      </w:r>
      <w:r>
        <w:rPr>
          <w:lang w:val="en-GB"/>
        </w:rPr>
        <w:t xml:space="preserve"> (accessed 28</w:t>
      </w:r>
      <w:r w:rsidRPr="00E21318">
        <w:rPr>
          <w:vertAlign w:val="superscript"/>
          <w:lang w:val="en-GB"/>
        </w:rPr>
        <w:t>th</w:t>
      </w:r>
      <w:r>
        <w:rPr>
          <w:lang w:val="en-GB"/>
        </w:rPr>
        <w:t xml:space="preserve"> of April 2022)</w:t>
      </w:r>
    </w:p>
  </w:footnote>
  <w:footnote w:id="10">
    <w:p w14:paraId="209FB427" w14:textId="59F4F5F5" w:rsidR="00DB3738" w:rsidRPr="00DB3738" w:rsidRDefault="00DB3738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DB3738">
        <w:rPr>
          <w:lang w:val="en-GB"/>
        </w:rPr>
        <w:t xml:space="preserve"> </w:t>
      </w:r>
      <w:r w:rsidR="001A0C0F">
        <w:fldChar w:fldCharType="begin"/>
      </w:r>
      <w:r w:rsidR="001A0C0F" w:rsidRPr="00E54B9E">
        <w:rPr>
          <w:lang w:val="en-GB"/>
        </w:rPr>
        <w:instrText xml:space="preserve"> HYPERLINK "https://docs.unity3d.com/ScriptReference/Collider.html" </w:instrText>
      </w:r>
      <w:r w:rsidR="001A0C0F">
        <w:fldChar w:fldCharType="separate"/>
      </w:r>
      <w:r w:rsidRPr="00BB01D4">
        <w:rPr>
          <w:rStyle w:val="Hyperlnk"/>
          <w:lang w:val="en-GB"/>
        </w:rPr>
        <w:t>https://docs.unity3d.com/ScriptReference/Collider.html</w:t>
      </w:r>
      <w:r w:rsidR="001A0C0F">
        <w:rPr>
          <w:rStyle w:val="Hyperlnk"/>
          <w:lang w:val="en-GB"/>
        </w:rPr>
        <w:fldChar w:fldCharType="end"/>
      </w:r>
      <w:r>
        <w:rPr>
          <w:lang w:val="en-GB"/>
        </w:rPr>
        <w:t xml:space="preserve"> (</w:t>
      </w:r>
      <w:r w:rsidR="000D3FD7">
        <w:rPr>
          <w:lang w:val="en-GB"/>
        </w:rPr>
        <w:t>accessed 28</w:t>
      </w:r>
      <w:r w:rsidR="000D3FD7" w:rsidRPr="000D3FD7">
        <w:rPr>
          <w:vertAlign w:val="superscript"/>
          <w:lang w:val="en-GB"/>
        </w:rPr>
        <w:t>th</w:t>
      </w:r>
      <w:r w:rsidR="000D3FD7">
        <w:rPr>
          <w:lang w:val="en-GB"/>
        </w:rPr>
        <w:t xml:space="preserve"> of April 2022)</w:t>
      </w:r>
    </w:p>
  </w:footnote>
  <w:footnote w:id="11">
    <w:p w14:paraId="616AD1C1" w14:textId="2B9B192B" w:rsidR="0087787C" w:rsidRPr="0087787C" w:rsidRDefault="0087787C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87787C">
        <w:rPr>
          <w:lang w:val="en-GB"/>
        </w:rPr>
        <w:t xml:space="preserve"> </w:t>
      </w:r>
      <w:r w:rsidR="001A0C0F">
        <w:fldChar w:fldCharType="begin"/>
      </w:r>
      <w:r w:rsidR="001A0C0F" w:rsidRPr="00E54B9E">
        <w:rPr>
          <w:lang w:val="en-GB"/>
        </w:rPr>
        <w:instrText xml:space="preserve"> HYPERLINK "https://www.monogame.net/" </w:instrText>
      </w:r>
      <w:r w:rsidR="001A0C0F">
        <w:fldChar w:fldCharType="separate"/>
      </w:r>
      <w:r w:rsidRPr="0087787C">
        <w:rPr>
          <w:rStyle w:val="Hyperlnk"/>
          <w:lang w:val="en-GB"/>
        </w:rPr>
        <w:t>https://www.monogame.net/</w:t>
      </w:r>
      <w:r w:rsidR="001A0C0F">
        <w:rPr>
          <w:rStyle w:val="Hyperlnk"/>
          <w:lang w:val="en-GB"/>
        </w:rPr>
        <w:fldChar w:fldCharType="end"/>
      </w:r>
      <w:r w:rsidRPr="0087787C">
        <w:rPr>
          <w:lang w:val="en-GB"/>
        </w:rPr>
        <w:t xml:space="preserve"> (a</w:t>
      </w:r>
      <w:r>
        <w:rPr>
          <w:lang w:val="en-GB"/>
        </w:rPr>
        <w:t>ccessed 29</w:t>
      </w:r>
      <w:r w:rsidRPr="0087787C">
        <w:rPr>
          <w:vertAlign w:val="superscript"/>
          <w:lang w:val="en-GB"/>
        </w:rPr>
        <w:t>th</w:t>
      </w:r>
      <w:r>
        <w:rPr>
          <w:lang w:val="en-GB"/>
        </w:rPr>
        <w:t xml:space="preserve"> of April 2022)</w:t>
      </w:r>
    </w:p>
  </w:footnote>
  <w:footnote w:id="12">
    <w:p w14:paraId="714015BC" w14:textId="3032865F" w:rsidR="00E87B64" w:rsidRPr="00D0623A" w:rsidRDefault="00E87B64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D0623A">
        <w:rPr>
          <w:lang w:val="en-GB"/>
        </w:rPr>
        <w:t xml:space="preserve"> </w:t>
      </w:r>
      <w:r w:rsidR="001A0C0F">
        <w:fldChar w:fldCharType="begin"/>
      </w:r>
      <w:r w:rsidR="001A0C0F" w:rsidRPr="00E54B9E">
        <w:rPr>
          <w:lang w:val="en-GB"/>
        </w:rPr>
        <w:instrText xml:space="preserve"> HYPERLINK "https://www.unrealengine.com/en-US/" </w:instrText>
      </w:r>
      <w:r w:rsidR="001A0C0F">
        <w:fldChar w:fldCharType="separate"/>
      </w:r>
      <w:r w:rsidR="00D0623A" w:rsidRPr="005B0A72">
        <w:rPr>
          <w:rStyle w:val="Hyperlnk"/>
          <w:lang w:val="en-GB"/>
        </w:rPr>
        <w:t>https://www.unrealengine.com/en-US/</w:t>
      </w:r>
      <w:r w:rsidR="001A0C0F">
        <w:rPr>
          <w:rStyle w:val="Hyperlnk"/>
          <w:lang w:val="en-GB"/>
        </w:rPr>
        <w:fldChar w:fldCharType="end"/>
      </w:r>
      <w:r w:rsidR="00D0623A">
        <w:rPr>
          <w:lang w:val="en-GB"/>
        </w:rPr>
        <w:t xml:space="preserve"> </w:t>
      </w:r>
      <w:r w:rsidR="00D0623A" w:rsidRPr="00F6647E">
        <w:rPr>
          <w:lang w:val="en-GB"/>
        </w:rPr>
        <w:t>(ac</w:t>
      </w:r>
      <w:r w:rsidR="00D0623A">
        <w:rPr>
          <w:lang w:val="en-GB"/>
        </w:rPr>
        <w:t>cessed 29</w:t>
      </w:r>
      <w:r w:rsidR="00D0623A" w:rsidRPr="00F6647E">
        <w:rPr>
          <w:vertAlign w:val="superscript"/>
          <w:lang w:val="en-GB"/>
        </w:rPr>
        <w:t>th</w:t>
      </w:r>
      <w:r w:rsidR="00D0623A">
        <w:rPr>
          <w:lang w:val="en-GB"/>
        </w:rPr>
        <w:t xml:space="preserve"> of April 2022)</w:t>
      </w:r>
    </w:p>
  </w:footnote>
  <w:footnote w:id="13">
    <w:p w14:paraId="27D37658" w14:textId="321DB0F9" w:rsidR="007812C5" w:rsidRPr="00F6647E" w:rsidRDefault="007812C5">
      <w:pPr>
        <w:pStyle w:val="Fotnotstext"/>
        <w:rPr>
          <w:lang w:val="en-GB"/>
        </w:rPr>
      </w:pPr>
      <w:r>
        <w:rPr>
          <w:rStyle w:val="Fotnotsreferens"/>
        </w:rPr>
        <w:footnoteRef/>
      </w:r>
      <w:r w:rsidRPr="00F6647E">
        <w:rPr>
          <w:lang w:val="en-GB"/>
        </w:rPr>
        <w:t xml:space="preserve"> </w:t>
      </w:r>
      <w:r w:rsidR="001A0C0F">
        <w:fldChar w:fldCharType="begin"/>
      </w:r>
      <w:r w:rsidR="001A0C0F" w:rsidRPr="00E54B9E">
        <w:rPr>
          <w:lang w:val="en-GB"/>
        </w:rPr>
        <w:instrText xml:space="preserve"> HYPERLINK "https://www.unrealengine.com/en-US/unreal-engine-5" </w:instrText>
      </w:r>
      <w:r w:rsidR="001A0C0F">
        <w:fldChar w:fldCharType="separate"/>
      </w:r>
      <w:r w:rsidR="00F6647E" w:rsidRPr="00F6647E">
        <w:rPr>
          <w:rStyle w:val="Hyperlnk"/>
          <w:lang w:val="en-GB"/>
        </w:rPr>
        <w:t>https://www.unrealengine.com/en-US/unreal-engine-5</w:t>
      </w:r>
      <w:r w:rsidR="001A0C0F">
        <w:rPr>
          <w:rStyle w:val="Hyperlnk"/>
          <w:lang w:val="en-GB"/>
        </w:rPr>
        <w:fldChar w:fldCharType="end"/>
      </w:r>
      <w:r w:rsidR="00F6647E" w:rsidRPr="00F6647E">
        <w:rPr>
          <w:lang w:val="en-GB"/>
        </w:rPr>
        <w:t xml:space="preserve"> (ac</w:t>
      </w:r>
      <w:r w:rsidR="00F6647E">
        <w:rPr>
          <w:lang w:val="en-GB"/>
        </w:rPr>
        <w:t xml:space="preserve">cessed </w:t>
      </w:r>
      <w:r w:rsidR="00D0623A">
        <w:rPr>
          <w:lang w:val="en-GB"/>
        </w:rPr>
        <w:t>29</w:t>
      </w:r>
      <w:r w:rsidR="00D0623A" w:rsidRPr="00F6647E">
        <w:rPr>
          <w:vertAlign w:val="superscript"/>
          <w:lang w:val="en-GB"/>
        </w:rPr>
        <w:t>th</w:t>
      </w:r>
      <w:r w:rsidR="00D0623A">
        <w:rPr>
          <w:lang w:val="en-GB"/>
        </w:rPr>
        <w:t xml:space="preserve"> of </w:t>
      </w:r>
      <w:r w:rsidR="00F6647E">
        <w:rPr>
          <w:lang w:val="en-GB"/>
        </w:rPr>
        <w:t>April</w:t>
      </w:r>
      <w:r w:rsidR="00D0623A">
        <w:rPr>
          <w:lang w:val="en-GB"/>
        </w:rPr>
        <w:t xml:space="preserve"> </w:t>
      </w:r>
      <w:r w:rsidR="00F6647E">
        <w:rPr>
          <w:lang w:val="en-GB"/>
        </w:rPr>
        <w:t>2022)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86541" w14:textId="77777777" w:rsidR="00630DDA" w:rsidRDefault="0019776F" w:rsidP="003C3413">
    <w:pPr>
      <w:spacing w:after="0"/>
      <w:ind w:left="3119"/>
      <w:rPr>
        <w:rFonts w:ascii="Futura Std Book" w:hAnsi="Futura Std Book"/>
        <w:color w:val="006871"/>
        <w:sz w:val="32"/>
        <w:szCs w:val="32"/>
        <w:u w:color="99042E"/>
      </w:rPr>
    </w:pPr>
    <w:r>
      <w:rPr>
        <w:rFonts w:ascii="Futura Std Book" w:hAnsi="Futura Std Book"/>
        <w:noProof/>
        <w:color w:val="006871"/>
        <w:sz w:val="32"/>
        <w:szCs w:val="32"/>
        <w:u w:color="99042E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EFE66AE" wp14:editId="00B60DF0">
              <wp:simplePos x="0" y="0"/>
              <wp:positionH relativeFrom="column">
                <wp:posOffset>1961124</wp:posOffset>
              </wp:positionH>
              <wp:positionV relativeFrom="paragraph">
                <wp:posOffset>233603</wp:posOffset>
              </wp:positionV>
              <wp:extent cx="5320602" cy="0"/>
              <wp:effectExtent l="0" t="0" r="0" b="0"/>
              <wp:wrapNone/>
              <wp:docPr id="5" name="Rak koppling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20602" cy="0"/>
                      </a:xfrm>
                      <a:prstGeom prst="line">
                        <a:avLst/>
                      </a:prstGeom>
                      <a:ln w="25400">
                        <a:solidFill>
                          <a:srgbClr val="99042E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9561042" id="Rak koppling 5" o:spid="_x0000_s1026" style="position:absolute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4.4pt,18.4pt" to="573.35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" strokecolor="#99042e" strokeweight="2pt"/>
          </w:pict>
        </mc:Fallback>
      </mc:AlternateContent>
    </w:r>
    <w:r w:rsidR="001D0394" w:rsidRPr="003C3413">
      <w:rPr>
        <w:rFonts w:ascii="Arial" w:hAnsi="Arial" w:cs="Arial"/>
        <w:noProof/>
        <w:sz w:val="32"/>
        <w:szCs w:val="32"/>
      </w:rPr>
      <w:drawing>
        <wp:anchor distT="0" distB="0" distL="114300" distR="114300" simplePos="0" relativeHeight="251658241" behindDoc="0" locked="1" layoutInCell="1" allowOverlap="1" wp14:anchorId="634152E1" wp14:editId="5C155F66">
          <wp:simplePos x="0" y="0"/>
          <wp:positionH relativeFrom="page">
            <wp:posOffset>360045</wp:posOffset>
          </wp:positionH>
          <wp:positionV relativeFrom="page">
            <wp:posOffset>360045</wp:posOffset>
          </wp:positionV>
          <wp:extent cx="720000" cy="1166400"/>
          <wp:effectExtent l="0" t="0" r="4445" b="0"/>
          <wp:wrapNone/>
          <wp:docPr id="13" name="Bildobjekt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1166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30DDA" w:rsidRPr="00BC00BE">
      <w:rPr>
        <w:rFonts w:ascii="Futura Std Book" w:hAnsi="Futura Std Book"/>
        <w:color w:val="006871"/>
        <w:sz w:val="32"/>
        <w:szCs w:val="32"/>
        <w:u w:color="99042E"/>
      </w:rPr>
      <w:t>KARLFELDTGYMNASIET</w:t>
    </w:r>
    <w:r w:rsidR="00E3475C">
      <w:rPr>
        <w:rFonts w:ascii="Futura Std Book" w:hAnsi="Futura Std Book"/>
        <w:color w:val="006871"/>
        <w:sz w:val="32"/>
        <w:szCs w:val="32"/>
        <w:u w:color="99042E"/>
      </w:rPr>
      <w:t>/TEKNIKPROGRAMMET</w:t>
    </w:r>
  </w:p>
  <w:p w14:paraId="33F1271C" w14:textId="3A500E29" w:rsidR="003C3413" w:rsidRPr="003C3413" w:rsidRDefault="003C3413" w:rsidP="003C3413">
    <w:pPr>
      <w:spacing w:after="0"/>
      <w:ind w:left="3119"/>
      <w:rPr>
        <w:rFonts w:ascii="Arial" w:hAnsi="Arial" w:cs="Arial"/>
        <w:sz w:val="18"/>
        <w:szCs w:val="18"/>
        <w:u w:color="99042E"/>
      </w:rPr>
    </w:pPr>
    <w:r w:rsidRPr="003C3413">
      <w:rPr>
        <w:rFonts w:ascii="Arial" w:hAnsi="Arial" w:cs="Arial"/>
        <w:sz w:val="18"/>
        <w:szCs w:val="18"/>
        <w:u w:color="99042E"/>
      </w:rPr>
      <w:t>20</w:t>
    </w:r>
    <w:r w:rsidR="00C106C4">
      <w:rPr>
        <w:rFonts w:ascii="Arial" w:hAnsi="Arial" w:cs="Arial"/>
        <w:sz w:val="18"/>
        <w:szCs w:val="18"/>
        <w:u w:color="99042E"/>
      </w:rPr>
      <w:t>22</w:t>
    </w:r>
    <w:r w:rsidRPr="003C3413">
      <w:rPr>
        <w:rFonts w:ascii="Arial" w:hAnsi="Arial" w:cs="Arial"/>
        <w:sz w:val="18"/>
        <w:szCs w:val="18"/>
        <w:u w:color="99042E"/>
      </w:rPr>
      <w:t>-0</w:t>
    </w:r>
    <w:r w:rsidR="00C106C4">
      <w:rPr>
        <w:rFonts w:ascii="Arial" w:hAnsi="Arial" w:cs="Arial"/>
        <w:sz w:val="18"/>
        <w:szCs w:val="18"/>
        <w:u w:color="99042E"/>
      </w:rPr>
      <w:t>4</w:t>
    </w:r>
    <w:r w:rsidRPr="003C3413">
      <w:rPr>
        <w:rFonts w:ascii="Arial" w:hAnsi="Arial" w:cs="Arial"/>
        <w:sz w:val="18"/>
        <w:szCs w:val="18"/>
        <w:u w:color="99042E"/>
      </w:rPr>
      <w:t>-2</w:t>
    </w:r>
    <w:r w:rsidR="00952FD5">
      <w:rPr>
        <w:rFonts w:ascii="Arial" w:hAnsi="Arial" w:cs="Arial"/>
        <w:sz w:val="18"/>
        <w:szCs w:val="18"/>
        <w:u w:color="99042E"/>
      </w:rPr>
      <w:t>9</w:t>
    </w:r>
  </w:p>
  <w:p w14:paraId="4576355D" w14:textId="77777777" w:rsidR="007440B3" w:rsidRDefault="007440B3" w:rsidP="0019776F">
    <w:pPr>
      <w:pStyle w:val="Sidhuvud"/>
      <w:spacing w:before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9E2AF4"/>
    <w:multiLevelType w:val="hybridMultilevel"/>
    <w:tmpl w:val="F2C4E504"/>
    <w:lvl w:ilvl="0" w:tplc="9462FF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85663C"/>
    <w:multiLevelType w:val="hybridMultilevel"/>
    <w:tmpl w:val="95EE3722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7409603">
    <w:abstractNumId w:val="1"/>
  </w:num>
  <w:num w:numId="2" w16cid:durableId="1130976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attachedTemplate r:id="rId1"/>
  <w:defaultTabStop w:val="1304"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D98"/>
    <w:rsid w:val="000061CA"/>
    <w:rsid w:val="00006DFB"/>
    <w:rsid w:val="00010F55"/>
    <w:rsid w:val="00013222"/>
    <w:rsid w:val="00021759"/>
    <w:rsid w:val="00022D0A"/>
    <w:rsid w:val="00026D50"/>
    <w:rsid w:val="00045E97"/>
    <w:rsid w:val="0004733A"/>
    <w:rsid w:val="0004783C"/>
    <w:rsid w:val="00050C01"/>
    <w:rsid w:val="00052A9B"/>
    <w:rsid w:val="0006337C"/>
    <w:rsid w:val="000657D7"/>
    <w:rsid w:val="000725B9"/>
    <w:rsid w:val="00075AB3"/>
    <w:rsid w:val="00075E61"/>
    <w:rsid w:val="000775AE"/>
    <w:rsid w:val="00077D3B"/>
    <w:rsid w:val="00080060"/>
    <w:rsid w:val="000835F9"/>
    <w:rsid w:val="0009117D"/>
    <w:rsid w:val="000939F7"/>
    <w:rsid w:val="00094414"/>
    <w:rsid w:val="000963AE"/>
    <w:rsid w:val="000A0585"/>
    <w:rsid w:val="000B15FD"/>
    <w:rsid w:val="000B1E58"/>
    <w:rsid w:val="000B4545"/>
    <w:rsid w:val="000B45BE"/>
    <w:rsid w:val="000B63F4"/>
    <w:rsid w:val="000C0FDE"/>
    <w:rsid w:val="000C2FE8"/>
    <w:rsid w:val="000C67CD"/>
    <w:rsid w:val="000D045E"/>
    <w:rsid w:val="000D12B6"/>
    <w:rsid w:val="000D15C0"/>
    <w:rsid w:val="000D3FD7"/>
    <w:rsid w:val="000E127C"/>
    <w:rsid w:val="000E1A59"/>
    <w:rsid w:val="000E4815"/>
    <w:rsid w:val="000F35A6"/>
    <w:rsid w:val="000F699C"/>
    <w:rsid w:val="000F6D3F"/>
    <w:rsid w:val="000F75C1"/>
    <w:rsid w:val="000F78B8"/>
    <w:rsid w:val="001019E2"/>
    <w:rsid w:val="00107178"/>
    <w:rsid w:val="00112B3B"/>
    <w:rsid w:val="00114D74"/>
    <w:rsid w:val="001237A9"/>
    <w:rsid w:val="00125BAF"/>
    <w:rsid w:val="0012613E"/>
    <w:rsid w:val="00131299"/>
    <w:rsid w:val="00131D9F"/>
    <w:rsid w:val="0013489B"/>
    <w:rsid w:val="00136CFB"/>
    <w:rsid w:val="001407F1"/>
    <w:rsid w:val="001426CC"/>
    <w:rsid w:val="00142B7D"/>
    <w:rsid w:val="00144F17"/>
    <w:rsid w:val="00145E10"/>
    <w:rsid w:val="0014647A"/>
    <w:rsid w:val="00151849"/>
    <w:rsid w:val="00151931"/>
    <w:rsid w:val="00152BED"/>
    <w:rsid w:val="00154165"/>
    <w:rsid w:val="001577FC"/>
    <w:rsid w:val="00157B77"/>
    <w:rsid w:val="00162591"/>
    <w:rsid w:val="0017250D"/>
    <w:rsid w:val="0017477E"/>
    <w:rsid w:val="00175996"/>
    <w:rsid w:val="00177BB3"/>
    <w:rsid w:val="001820EC"/>
    <w:rsid w:val="001831C8"/>
    <w:rsid w:val="00183F84"/>
    <w:rsid w:val="00184183"/>
    <w:rsid w:val="00186508"/>
    <w:rsid w:val="00187B21"/>
    <w:rsid w:val="001909C8"/>
    <w:rsid w:val="00191883"/>
    <w:rsid w:val="00193B40"/>
    <w:rsid w:val="001972BA"/>
    <w:rsid w:val="00197422"/>
    <w:rsid w:val="0019776F"/>
    <w:rsid w:val="00197986"/>
    <w:rsid w:val="00197C85"/>
    <w:rsid w:val="001A0C0F"/>
    <w:rsid w:val="001A4350"/>
    <w:rsid w:val="001A6878"/>
    <w:rsid w:val="001B09CA"/>
    <w:rsid w:val="001B4548"/>
    <w:rsid w:val="001B580B"/>
    <w:rsid w:val="001C435C"/>
    <w:rsid w:val="001C5195"/>
    <w:rsid w:val="001C7716"/>
    <w:rsid w:val="001D0394"/>
    <w:rsid w:val="001D2442"/>
    <w:rsid w:val="001E1BD5"/>
    <w:rsid w:val="001E22EE"/>
    <w:rsid w:val="001E4072"/>
    <w:rsid w:val="001F0E24"/>
    <w:rsid w:val="0020654A"/>
    <w:rsid w:val="002074AE"/>
    <w:rsid w:val="0021169B"/>
    <w:rsid w:val="00215F27"/>
    <w:rsid w:val="002201A5"/>
    <w:rsid w:val="002260A7"/>
    <w:rsid w:val="00227A2B"/>
    <w:rsid w:val="00231FEA"/>
    <w:rsid w:val="0024080D"/>
    <w:rsid w:val="002429C8"/>
    <w:rsid w:val="0025207A"/>
    <w:rsid w:val="002527AC"/>
    <w:rsid w:val="002529DC"/>
    <w:rsid w:val="00253B0F"/>
    <w:rsid w:val="00257890"/>
    <w:rsid w:val="00261393"/>
    <w:rsid w:val="00261829"/>
    <w:rsid w:val="00266E03"/>
    <w:rsid w:val="00267BB9"/>
    <w:rsid w:val="00272692"/>
    <w:rsid w:val="002731CD"/>
    <w:rsid w:val="002746CE"/>
    <w:rsid w:val="00274C31"/>
    <w:rsid w:val="00276FAA"/>
    <w:rsid w:val="00277327"/>
    <w:rsid w:val="002773E8"/>
    <w:rsid w:val="0028121E"/>
    <w:rsid w:val="0028408C"/>
    <w:rsid w:val="0028522C"/>
    <w:rsid w:val="00293E08"/>
    <w:rsid w:val="00293FDE"/>
    <w:rsid w:val="00295863"/>
    <w:rsid w:val="002A176B"/>
    <w:rsid w:val="002A2C78"/>
    <w:rsid w:val="002A6C34"/>
    <w:rsid w:val="002B3521"/>
    <w:rsid w:val="002B63EE"/>
    <w:rsid w:val="002B6669"/>
    <w:rsid w:val="002C0EBF"/>
    <w:rsid w:val="002C19C3"/>
    <w:rsid w:val="002C78AD"/>
    <w:rsid w:val="002D1ADF"/>
    <w:rsid w:val="002D24A6"/>
    <w:rsid w:val="002D2FCA"/>
    <w:rsid w:val="002D495E"/>
    <w:rsid w:val="002D4AD1"/>
    <w:rsid w:val="002D5B89"/>
    <w:rsid w:val="002E40E4"/>
    <w:rsid w:val="002F3B15"/>
    <w:rsid w:val="002F4391"/>
    <w:rsid w:val="002F60C4"/>
    <w:rsid w:val="002F66C5"/>
    <w:rsid w:val="002F7467"/>
    <w:rsid w:val="002F7C05"/>
    <w:rsid w:val="00302F97"/>
    <w:rsid w:val="00303975"/>
    <w:rsid w:val="00305BDC"/>
    <w:rsid w:val="0031494E"/>
    <w:rsid w:val="0031579B"/>
    <w:rsid w:val="00317BB6"/>
    <w:rsid w:val="00317FEC"/>
    <w:rsid w:val="00320DD1"/>
    <w:rsid w:val="00321D03"/>
    <w:rsid w:val="0032773E"/>
    <w:rsid w:val="003309A2"/>
    <w:rsid w:val="00335C64"/>
    <w:rsid w:val="00335F97"/>
    <w:rsid w:val="00340CBE"/>
    <w:rsid w:val="00343B50"/>
    <w:rsid w:val="00345350"/>
    <w:rsid w:val="00346C57"/>
    <w:rsid w:val="00355E29"/>
    <w:rsid w:val="003561B6"/>
    <w:rsid w:val="003609F9"/>
    <w:rsid w:val="00360CE4"/>
    <w:rsid w:val="00363AC2"/>
    <w:rsid w:val="0037158F"/>
    <w:rsid w:val="00371A1C"/>
    <w:rsid w:val="00373C3D"/>
    <w:rsid w:val="00373E2A"/>
    <w:rsid w:val="00374821"/>
    <w:rsid w:val="0037538B"/>
    <w:rsid w:val="00375B25"/>
    <w:rsid w:val="00387BF9"/>
    <w:rsid w:val="00395BC2"/>
    <w:rsid w:val="003A33CF"/>
    <w:rsid w:val="003A38B9"/>
    <w:rsid w:val="003A697D"/>
    <w:rsid w:val="003A759D"/>
    <w:rsid w:val="003B5F57"/>
    <w:rsid w:val="003B6BCC"/>
    <w:rsid w:val="003B745D"/>
    <w:rsid w:val="003B7A50"/>
    <w:rsid w:val="003C0316"/>
    <w:rsid w:val="003C187C"/>
    <w:rsid w:val="003C3413"/>
    <w:rsid w:val="003C3931"/>
    <w:rsid w:val="003C66B5"/>
    <w:rsid w:val="003D66C3"/>
    <w:rsid w:val="003E0171"/>
    <w:rsid w:val="003E3A26"/>
    <w:rsid w:val="003E47E4"/>
    <w:rsid w:val="003E4C4B"/>
    <w:rsid w:val="003E4FC5"/>
    <w:rsid w:val="003E76F3"/>
    <w:rsid w:val="003E7DE9"/>
    <w:rsid w:val="003F03AE"/>
    <w:rsid w:val="003F04D6"/>
    <w:rsid w:val="003F3C20"/>
    <w:rsid w:val="00400777"/>
    <w:rsid w:val="00400A0A"/>
    <w:rsid w:val="00404D75"/>
    <w:rsid w:val="004069E9"/>
    <w:rsid w:val="004212A8"/>
    <w:rsid w:val="00425099"/>
    <w:rsid w:val="00426A03"/>
    <w:rsid w:val="004321D8"/>
    <w:rsid w:val="00432835"/>
    <w:rsid w:val="00434096"/>
    <w:rsid w:val="00435499"/>
    <w:rsid w:val="0043723D"/>
    <w:rsid w:val="00440714"/>
    <w:rsid w:val="004424C2"/>
    <w:rsid w:val="00443237"/>
    <w:rsid w:val="00445CF1"/>
    <w:rsid w:val="004552EF"/>
    <w:rsid w:val="00455598"/>
    <w:rsid w:val="00456171"/>
    <w:rsid w:val="00457410"/>
    <w:rsid w:val="00457664"/>
    <w:rsid w:val="00460110"/>
    <w:rsid w:val="00461D7B"/>
    <w:rsid w:val="0046572F"/>
    <w:rsid w:val="00465A0C"/>
    <w:rsid w:val="004707A1"/>
    <w:rsid w:val="004847A8"/>
    <w:rsid w:val="004905A3"/>
    <w:rsid w:val="0049355F"/>
    <w:rsid w:val="0049441F"/>
    <w:rsid w:val="0049485A"/>
    <w:rsid w:val="00495164"/>
    <w:rsid w:val="004A0B62"/>
    <w:rsid w:val="004A19C9"/>
    <w:rsid w:val="004A6851"/>
    <w:rsid w:val="004A7895"/>
    <w:rsid w:val="004B2629"/>
    <w:rsid w:val="004B6796"/>
    <w:rsid w:val="004B73ED"/>
    <w:rsid w:val="004B75CC"/>
    <w:rsid w:val="004C3251"/>
    <w:rsid w:val="004D18BE"/>
    <w:rsid w:val="004D4679"/>
    <w:rsid w:val="004D46E5"/>
    <w:rsid w:val="004D5034"/>
    <w:rsid w:val="004D561A"/>
    <w:rsid w:val="004D69AD"/>
    <w:rsid w:val="004E7478"/>
    <w:rsid w:val="004F41DB"/>
    <w:rsid w:val="004F7CDE"/>
    <w:rsid w:val="00500C01"/>
    <w:rsid w:val="00510611"/>
    <w:rsid w:val="00514521"/>
    <w:rsid w:val="00514813"/>
    <w:rsid w:val="00514BFC"/>
    <w:rsid w:val="00515BEE"/>
    <w:rsid w:val="00515CE5"/>
    <w:rsid w:val="00520386"/>
    <w:rsid w:val="00523FAA"/>
    <w:rsid w:val="00524685"/>
    <w:rsid w:val="00525295"/>
    <w:rsid w:val="00527715"/>
    <w:rsid w:val="0053244E"/>
    <w:rsid w:val="00534AE2"/>
    <w:rsid w:val="00534FFF"/>
    <w:rsid w:val="00540E3A"/>
    <w:rsid w:val="00541859"/>
    <w:rsid w:val="00547AD3"/>
    <w:rsid w:val="005557DF"/>
    <w:rsid w:val="0056175D"/>
    <w:rsid w:val="00570FA0"/>
    <w:rsid w:val="00571D82"/>
    <w:rsid w:val="00572D38"/>
    <w:rsid w:val="005741DE"/>
    <w:rsid w:val="00574A4F"/>
    <w:rsid w:val="0057684A"/>
    <w:rsid w:val="00577C81"/>
    <w:rsid w:val="00581D52"/>
    <w:rsid w:val="00583470"/>
    <w:rsid w:val="00583E62"/>
    <w:rsid w:val="005841D0"/>
    <w:rsid w:val="00595580"/>
    <w:rsid w:val="005A221C"/>
    <w:rsid w:val="005A4CC6"/>
    <w:rsid w:val="005B311A"/>
    <w:rsid w:val="005C234B"/>
    <w:rsid w:val="005D25D1"/>
    <w:rsid w:val="005D2B65"/>
    <w:rsid w:val="005D3874"/>
    <w:rsid w:val="005D5A57"/>
    <w:rsid w:val="005D6EF8"/>
    <w:rsid w:val="005E7AEF"/>
    <w:rsid w:val="005F604E"/>
    <w:rsid w:val="00600056"/>
    <w:rsid w:val="006013A2"/>
    <w:rsid w:val="00603963"/>
    <w:rsid w:val="00607D97"/>
    <w:rsid w:val="00614B8C"/>
    <w:rsid w:val="006240D6"/>
    <w:rsid w:val="00630DDA"/>
    <w:rsid w:val="00632236"/>
    <w:rsid w:val="0063245A"/>
    <w:rsid w:val="006347AC"/>
    <w:rsid w:val="00634E51"/>
    <w:rsid w:val="006369A5"/>
    <w:rsid w:val="00637232"/>
    <w:rsid w:val="006428CB"/>
    <w:rsid w:val="00643111"/>
    <w:rsid w:val="00651658"/>
    <w:rsid w:val="00657283"/>
    <w:rsid w:val="0065793F"/>
    <w:rsid w:val="006617EE"/>
    <w:rsid w:val="00661D9C"/>
    <w:rsid w:val="0066621A"/>
    <w:rsid w:val="00670031"/>
    <w:rsid w:val="006717AF"/>
    <w:rsid w:val="00671864"/>
    <w:rsid w:val="0067195E"/>
    <w:rsid w:val="00671B93"/>
    <w:rsid w:val="0067269A"/>
    <w:rsid w:val="00673CA5"/>
    <w:rsid w:val="006746BC"/>
    <w:rsid w:val="00682AAD"/>
    <w:rsid w:val="00686650"/>
    <w:rsid w:val="00690991"/>
    <w:rsid w:val="00693256"/>
    <w:rsid w:val="00694C57"/>
    <w:rsid w:val="00696AAB"/>
    <w:rsid w:val="0069769E"/>
    <w:rsid w:val="006A02E8"/>
    <w:rsid w:val="006A5471"/>
    <w:rsid w:val="006B05B4"/>
    <w:rsid w:val="006B05CD"/>
    <w:rsid w:val="006B41D6"/>
    <w:rsid w:val="006B5970"/>
    <w:rsid w:val="006B6DA1"/>
    <w:rsid w:val="006B791C"/>
    <w:rsid w:val="006C257C"/>
    <w:rsid w:val="006C3025"/>
    <w:rsid w:val="006D18DC"/>
    <w:rsid w:val="006D1B59"/>
    <w:rsid w:val="006D21A7"/>
    <w:rsid w:val="006E1694"/>
    <w:rsid w:val="006E3128"/>
    <w:rsid w:val="006E43A6"/>
    <w:rsid w:val="006E560B"/>
    <w:rsid w:val="006F10DF"/>
    <w:rsid w:val="006F2BB9"/>
    <w:rsid w:val="006F373B"/>
    <w:rsid w:val="006F6ED8"/>
    <w:rsid w:val="0070462B"/>
    <w:rsid w:val="0070583D"/>
    <w:rsid w:val="00715B3D"/>
    <w:rsid w:val="007171E4"/>
    <w:rsid w:val="00723A26"/>
    <w:rsid w:val="007312F6"/>
    <w:rsid w:val="00731325"/>
    <w:rsid w:val="00731556"/>
    <w:rsid w:val="0073377C"/>
    <w:rsid w:val="00734B83"/>
    <w:rsid w:val="007377C3"/>
    <w:rsid w:val="007417B8"/>
    <w:rsid w:val="00743543"/>
    <w:rsid w:val="007440B3"/>
    <w:rsid w:val="0074542D"/>
    <w:rsid w:val="0075111C"/>
    <w:rsid w:val="0075128D"/>
    <w:rsid w:val="00754D14"/>
    <w:rsid w:val="007559C5"/>
    <w:rsid w:val="00755A30"/>
    <w:rsid w:val="0076097B"/>
    <w:rsid w:val="00761807"/>
    <w:rsid w:val="00764D55"/>
    <w:rsid w:val="00775907"/>
    <w:rsid w:val="0077749A"/>
    <w:rsid w:val="00777BD6"/>
    <w:rsid w:val="007812C5"/>
    <w:rsid w:val="00783027"/>
    <w:rsid w:val="00787A0D"/>
    <w:rsid w:val="00787C4E"/>
    <w:rsid w:val="00787E21"/>
    <w:rsid w:val="00797A43"/>
    <w:rsid w:val="007A2D58"/>
    <w:rsid w:val="007A335F"/>
    <w:rsid w:val="007A49AB"/>
    <w:rsid w:val="007A533D"/>
    <w:rsid w:val="007B2707"/>
    <w:rsid w:val="007B2E86"/>
    <w:rsid w:val="007B4571"/>
    <w:rsid w:val="007B774B"/>
    <w:rsid w:val="007C282A"/>
    <w:rsid w:val="007C6D83"/>
    <w:rsid w:val="007C7AA4"/>
    <w:rsid w:val="007C7D2C"/>
    <w:rsid w:val="007E09CD"/>
    <w:rsid w:val="007E3608"/>
    <w:rsid w:val="007E6A2E"/>
    <w:rsid w:val="007E6B0E"/>
    <w:rsid w:val="007E775E"/>
    <w:rsid w:val="007F12EF"/>
    <w:rsid w:val="007F1DC7"/>
    <w:rsid w:val="007F5DF0"/>
    <w:rsid w:val="0080325C"/>
    <w:rsid w:val="00805B0D"/>
    <w:rsid w:val="008106B8"/>
    <w:rsid w:val="00812F74"/>
    <w:rsid w:val="0081328F"/>
    <w:rsid w:val="008252FF"/>
    <w:rsid w:val="008256C8"/>
    <w:rsid w:val="008323C2"/>
    <w:rsid w:val="00834D76"/>
    <w:rsid w:val="00836090"/>
    <w:rsid w:val="00840C56"/>
    <w:rsid w:val="00856D6A"/>
    <w:rsid w:val="008605AA"/>
    <w:rsid w:val="00862169"/>
    <w:rsid w:val="008636FF"/>
    <w:rsid w:val="0086799F"/>
    <w:rsid w:val="00867C99"/>
    <w:rsid w:val="00870437"/>
    <w:rsid w:val="0087379A"/>
    <w:rsid w:val="0087787C"/>
    <w:rsid w:val="00882E88"/>
    <w:rsid w:val="00883815"/>
    <w:rsid w:val="00887E48"/>
    <w:rsid w:val="008943E8"/>
    <w:rsid w:val="0089765D"/>
    <w:rsid w:val="008A5ECA"/>
    <w:rsid w:val="008A6CF0"/>
    <w:rsid w:val="008A6F91"/>
    <w:rsid w:val="008A7CEA"/>
    <w:rsid w:val="008B076E"/>
    <w:rsid w:val="008B084B"/>
    <w:rsid w:val="008B21D6"/>
    <w:rsid w:val="008B3874"/>
    <w:rsid w:val="008B3FEC"/>
    <w:rsid w:val="008B4987"/>
    <w:rsid w:val="008B5347"/>
    <w:rsid w:val="008B57C5"/>
    <w:rsid w:val="008B5DB2"/>
    <w:rsid w:val="008C0A55"/>
    <w:rsid w:val="008C2963"/>
    <w:rsid w:val="008C4377"/>
    <w:rsid w:val="008C5086"/>
    <w:rsid w:val="008C7577"/>
    <w:rsid w:val="008C79BC"/>
    <w:rsid w:val="008D203F"/>
    <w:rsid w:val="008D244D"/>
    <w:rsid w:val="008D4597"/>
    <w:rsid w:val="008D5F91"/>
    <w:rsid w:val="008D6AA7"/>
    <w:rsid w:val="008E0DC7"/>
    <w:rsid w:val="008E3CB7"/>
    <w:rsid w:val="008E5A1A"/>
    <w:rsid w:val="008F0683"/>
    <w:rsid w:val="008F0876"/>
    <w:rsid w:val="008F1257"/>
    <w:rsid w:val="008F6B3F"/>
    <w:rsid w:val="00901770"/>
    <w:rsid w:val="00903062"/>
    <w:rsid w:val="00904AE7"/>
    <w:rsid w:val="00914DDC"/>
    <w:rsid w:val="009169DC"/>
    <w:rsid w:val="0092244D"/>
    <w:rsid w:val="00931A28"/>
    <w:rsid w:val="00932845"/>
    <w:rsid w:val="00937A9E"/>
    <w:rsid w:val="00941D19"/>
    <w:rsid w:val="0094202F"/>
    <w:rsid w:val="00947E73"/>
    <w:rsid w:val="00951D96"/>
    <w:rsid w:val="00952FD5"/>
    <w:rsid w:val="0095570D"/>
    <w:rsid w:val="00963179"/>
    <w:rsid w:val="00963CD7"/>
    <w:rsid w:val="009657DA"/>
    <w:rsid w:val="00970712"/>
    <w:rsid w:val="00970959"/>
    <w:rsid w:val="009714F6"/>
    <w:rsid w:val="00972879"/>
    <w:rsid w:val="0097501F"/>
    <w:rsid w:val="00982BE3"/>
    <w:rsid w:val="00984DB2"/>
    <w:rsid w:val="009865FE"/>
    <w:rsid w:val="00987C8D"/>
    <w:rsid w:val="009927F9"/>
    <w:rsid w:val="009939D3"/>
    <w:rsid w:val="00995C36"/>
    <w:rsid w:val="00996EDC"/>
    <w:rsid w:val="009B193B"/>
    <w:rsid w:val="009B1DB7"/>
    <w:rsid w:val="009B6186"/>
    <w:rsid w:val="009B6FF6"/>
    <w:rsid w:val="009D3E3D"/>
    <w:rsid w:val="009D4636"/>
    <w:rsid w:val="009D75FE"/>
    <w:rsid w:val="009D7921"/>
    <w:rsid w:val="009E1F47"/>
    <w:rsid w:val="009E55FB"/>
    <w:rsid w:val="009F354C"/>
    <w:rsid w:val="00A05901"/>
    <w:rsid w:val="00A06FB4"/>
    <w:rsid w:val="00A117B1"/>
    <w:rsid w:val="00A13960"/>
    <w:rsid w:val="00A17157"/>
    <w:rsid w:val="00A20EF2"/>
    <w:rsid w:val="00A23EC4"/>
    <w:rsid w:val="00A3336E"/>
    <w:rsid w:val="00A37C0A"/>
    <w:rsid w:val="00A424D9"/>
    <w:rsid w:val="00A42680"/>
    <w:rsid w:val="00A42F91"/>
    <w:rsid w:val="00A440AB"/>
    <w:rsid w:val="00A511BB"/>
    <w:rsid w:val="00A5372D"/>
    <w:rsid w:val="00A56D6E"/>
    <w:rsid w:val="00A62611"/>
    <w:rsid w:val="00A661DE"/>
    <w:rsid w:val="00A6668F"/>
    <w:rsid w:val="00A66929"/>
    <w:rsid w:val="00A712B3"/>
    <w:rsid w:val="00A72075"/>
    <w:rsid w:val="00A74ECF"/>
    <w:rsid w:val="00A834E3"/>
    <w:rsid w:val="00A84327"/>
    <w:rsid w:val="00A847F8"/>
    <w:rsid w:val="00A85F50"/>
    <w:rsid w:val="00A85FC6"/>
    <w:rsid w:val="00A87794"/>
    <w:rsid w:val="00A926BC"/>
    <w:rsid w:val="00A94D1A"/>
    <w:rsid w:val="00A94EA9"/>
    <w:rsid w:val="00AA55DB"/>
    <w:rsid w:val="00AB14CD"/>
    <w:rsid w:val="00AB28B5"/>
    <w:rsid w:val="00AB75EF"/>
    <w:rsid w:val="00AC0A58"/>
    <w:rsid w:val="00AC4315"/>
    <w:rsid w:val="00AC55CE"/>
    <w:rsid w:val="00AC73E6"/>
    <w:rsid w:val="00AD11B5"/>
    <w:rsid w:val="00AD2E6B"/>
    <w:rsid w:val="00AD4F1B"/>
    <w:rsid w:val="00AD7F69"/>
    <w:rsid w:val="00AE6C03"/>
    <w:rsid w:val="00AF1E5E"/>
    <w:rsid w:val="00AF3353"/>
    <w:rsid w:val="00AF3F47"/>
    <w:rsid w:val="00AF60DC"/>
    <w:rsid w:val="00B02423"/>
    <w:rsid w:val="00B049C0"/>
    <w:rsid w:val="00B0786F"/>
    <w:rsid w:val="00B129C2"/>
    <w:rsid w:val="00B17668"/>
    <w:rsid w:val="00B2618F"/>
    <w:rsid w:val="00B26612"/>
    <w:rsid w:val="00B305B9"/>
    <w:rsid w:val="00B320C9"/>
    <w:rsid w:val="00B33FF1"/>
    <w:rsid w:val="00B37F45"/>
    <w:rsid w:val="00B41309"/>
    <w:rsid w:val="00B41F3F"/>
    <w:rsid w:val="00B4384C"/>
    <w:rsid w:val="00B45F09"/>
    <w:rsid w:val="00B524C7"/>
    <w:rsid w:val="00B575D1"/>
    <w:rsid w:val="00B6603E"/>
    <w:rsid w:val="00B70D64"/>
    <w:rsid w:val="00B72810"/>
    <w:rsid w:val="00B739F4"/>
    <w:rsid w:val="00B850AD"/>
    <w:rsid w:val="00B92487"/>
    <w:rsid w:val="00B950DE"/>
    <w:rsid w:val="00B957E4"/>
    <w:rsid w:val="00B966C7"/>
    <w:rsid w:val="00B971C1"/>
    <w:rsid w:val="00BA40AA"/>
    <w:rsid w:val="00BB0ED6"/>
    <w:rsid w:val="00BB2E93"/>
    <w:rsid w:val="00BC00BE"/>
    <w:rsid w:val="00BC08D7"/>
    <w:rsid w:val="00BD38B9"/>
    <w:rsid w:val="00BE05E3"/>
    <w:rsid w:val="00BE3EB1"/>
    <w:rsid w:val="00BE42E8"/>
    <w:rsid w:val="00BE4A12"/>
    <w:rsid w:val="00BE5C44"/>
    <w:rsid w:val="00BE68AC"/>
    <w:rsid w:val="00BF387A"/>
    <w:rsid w:val="00BF5545"/>
    <w:rsid w:val="00C016E0"/>
    <w:rsid w:val="00C02C2E"/>
    <w:rsid w:val="00C03C62"/>
    <w:rsid w:val="00C048FF"/>
    <w:rsid w:val="00C05134"/>
    <w:rsid w:val="00C1007F"/>
    <w:rsid w:val="00C106C4"/>
    <w:rsid w:val="00C16350"/>
    <w:rsid w:val="00C2557F"/>
    <w:rsid w:val="00C25CDE"/>
    <w:rsid w:val="00C27803"/>
    <w:rsid w:val="00C32B6F"/>
    <w:rsid w:val="00C330D5"/>
    <w:rsid w:val="00C33343"/>
    <w:rsid w:val="00C35AB3"/>
    <w:rsid w:val="00C3684D"/>
    <w:rsid w:val="00C41096"/>
    <w:rsid w:val="00C422BD"/>
    <w:rsid w:val="00C429BD"/>
    <w:rsid w:val="00C45BE9"/>
    <w:rsid w:val="00C511EB"/>
    <w:rsid w:val="00C530A1"/>
    <w:rsid w:val="00C531A9"/>
    <w:rsid w:val="00C53F34"/>
    <w:rsid w:val="00C5459D"/>
    <w:rsid w:val="00C5560A"/>
    <w:rsid w:val="00C60B6A"/>
    <w:rsid w:val="00C6629C"/>
    <w:rsid w:val="00C670BA"/>
    <w:rsid w:val="00C7197F"/>
    <w:rsid w:val="00C72F04"/>
    <w:rsid w:val="00C75A18"/>
    <w:rsid w:val="00C76F26"/>
    <w:rsid w:val="00C87A07"/>
    <w:rsid w:val="00C93B07"/>
    <w:rsid w:val="00C942B7"/>
    <w:rsid w:val="00C96F9E"/>
    <w:rsid w:val="00CB7758"/>
    <w:rsid w:val="00CC190A"/>
    <w:rsid w:val="00CD2104"/>
    <w:rsid w:val="00CD2DBE"/>
    <w:rsid w:val="00CD3C0C"/>
    <w:rsid w:val="00CD53BF"/>
    <w:rsid w:val="00CF1522"/>
    <w:rsid w:val="00CF431C"/>
    <w:rsid w:val="00D00E67"/>
    <w:rsid w:val="00D02C17"/>
    <w:rsid w:val="00D05701"/>
    <w:rsid w:val="00D0623A"/>
    <w:rsid w:val="00D17BB8"/>
    <w:rsid w:val="00D242B8"/>
    <w:rsid w:val="00D34D79"/>
    <w:rsid w:val="00D3641D"/>
    <w:rsid w:val="00D45C15"/>
    <w:rsid w:val="00D50B07"/>
    <w:rsid w:val="00D573C6"/>
    <w:rsid w:val="00D63352"/>
    <w:rsid w:val="00D6339A"/>
    <w:rsid w:val="00D63C14"/>
    <w:rsid w:val="00D63DAD"/>
    <w:rsid w:val="00D6477B"/>
    <w:rsid w:val="00D6647D"/>
    <w:rsid w:val="00D7203E"/>
    <w:rsid w:val="00D73E95"/>
    <w:rsid w:val="00D82C5C"/>
    <w:rsid w:val="00D857D6"/>
    <w:rsid w:val="00D86D6A"/>
    <w:rsid w:val="00D91A5E"/>
    <w:rsid w:val="00D97530"/>
    <w:rsid w:val="00D97DD6"/>
    <w:rsid w:val="00DA05A3"/>
    <w:rsid w:val="00DA575F"/>
    <w:rsid w:val="00DB3738"/>
    <w:rsid w:val="00DB57D4"/>
    <w:rsid w:val="00DB783D"/>
    <w:rsid w:val="00DC3394"/>
    <w:rsid w:val="00DC3474"/>
    <w:rsid w:val="00DC5C75"/>
    <w:rsid w:val="00DE2AB9"/>
    <w:rsid w:val="00DE3693"/>
    <w:rsid w:val="00DE46CB"/>
    <w:rsid w:val="00DE7C6C"/>
    <w:rsid w:val="00DF3EF1"/>
    <w:rsid w:val="00E0157A"/>
    <w:rsid w:val="00E0464C"/>
    <w:rsid w:val="00E064D5"/>
    <w:rsid w:val="00E06A80"/>
    <w:rsid w:val="00E17107"/>
    <w:rsid w:val="00E17572"/>
    <w:rsid w:val="00E21318"/>
    <w:rsid w:val="00E213B6"/>
    <w:rsid w:val="00E22A7C"/>
    <w:rsid w:val="00E2481A"/>
    <w:rsid w:val="00E25B3B"/>
    <w:rsid w:val="00E26586"/>
    <w:rsid w:val="00E31708"/>
    <w:rsid w:val="00E33DBD"/>
    <w:rsid w:val="00E3475C"/>
    <w:rsid w:val="00E54B9E"/>
    <w:rsid w:val="00E566D8"/>
    <w:rsid w:val="00E62937"/>
    <w:rsid w:val="00E62D38"/>
    <w:rsid w:val="00E636E2"/>
    <w:rsid w:val="00E63B74"/>
    <w:rsid w:val="00E65341"/>
    <w:rsid w:val="00E658A7"/>
    <w:rsid w:val="00E707AD"/>
    <w:rsid w:val="00E72718"/>
    <w:rsid w:val="00E76CEA"/>
    <w:rsid w:val="00E85D5A"/>
    <w:rsid w:val="00E87B64"/>
    <w:rsid w:val="00E91BFC"/>
    <w:rsid w:val="00E933E0"/>
    <w:rsid w:val="00E93CCB"/>
    <w:rsid w:val="00E961DD"/>
    <w:rsid w:val="00EA09D9"/>
    <w:rsid w:val="00EA362D"/>
    <w:rsid w:val="00EA40B5"/>
    <w:rsid w:val="00EA64ED"/>
    <w:rsid w:val="00EB00B4"/>
    <w:rsid w:val="00EB10F3"/>
    <w:rsid w:val="00EB2439"/>
    <w:rsid w:val="00EB4AF6"/>
    <w:rsid w:val="00EC05D0"/>
    <w:rsid w:val="00EC21C3"/>
    <w:rsid w:val="00EC3683"/>
    <w:rsid w:val="00EC5A4D"/>
    <w:rsid w:val="00EC7767"/>
    <w:rsid w:val="00ED1C1C"/>
    <w:rsid w:val="00ED2D51"/>
    <w:rsid w:val="00ED499A"/>
    <w:rsid w:val="00EE0C94"/>
    <w:rsid w:val="00EE1487"/>
    <w:rsid w:val="00EE1914"/>
    <w:rsid w:val="00EF5559"/>
    <w:rsid w:val="00EF70B4"/>
    <w:rsid w:val="00F0208F"/>
    <w:rsid w:val="00F0547B"/>
    <w:rsid w:val="00F1100B"/>
    <w:rsid w:val="00F1218F"/>
    <w:rsid w:val="00F221C2"/>
    <w:rsid w:val="00F24DAC"/>
    <w:rsid w:val="00F324FC"/>
    <w:rsid w:val="00F37572"/>
    <w:rsid w:val="00F40190"/>
    <w:rsid w:val="00F41124"/>
    <w:rsid w:val="00F43034"/>
    <w:rsid w:val="00F4428A"/>
    <w:rsid w:val="00F44C74"/>
    <w:rsid w:val="00F55178"/>
    <w:rsid w:val="00F615BE"/>
    <w:rsid w:val="00F62D14"/>
    <w:rsid w:val="00F65D98"/>
    <w:rsid w:val="00F6647E"/>
    <w:rsid w:val="00F66CEF"/>
    <w:rsid w:val="00F71224"/>
    <w:rsid w:val="00F72793"/>
    <w:rsid w:val="00F75836"/>
    <w:rsid w:val="00F76AB3"/>
    <w:rsid w:val="00F83350"/>
    <w:rsid w:val="00F85B24"/>
    <w:rsid w:val="00F91A98"/>
    <w:rsid w:val="00FA13B7"/>
    <w:rsid w:val="00FB13CE"/>
    <w:rsid w:val="00FB177B"/>
    <w:rsid w:val="00FB3E2F"/>
    <w:rsid w:val="00FC073D"/>
    <w:rsid w:val="00FC087F"/>
    <w:rsid w:val="00FC1A1B"/>
    <w:rsid w:val="00FC3D2E"/>
    <w:rsid w:val="00FC7B05"/>
    <w:rsid w:val="00FD37E2"/>
    <w:rsid w:val="00FD7785"/>
    <w:rsid w:val="00FD7E19"/>
    <w:rsid w:val="00FE072C"/>
    <w:rsid w:val="00FE1265"/>
    <w:rsid w:val="00FE310D"/>
    <w:rsid w:val="00FE6489"/>
    <w:rsid w:val="00FF1055"/>
    <w:rsid w:val="00FF3C3D"/>
    <w:rsid w:val="00FF6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CC3755E"/>
  <w15:docId w15:val="{084DEA86-6F45-41FC-834B-1448738C6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10DF"/>
    <w:pPr>
      <w:spacing w:line="360" w:lineRule="auto"/>
    </w:pPr>
    <w:rPr>
      <w:rFonts w:ascii="Garamond" w:hAnsi="Garamond"/>
      <w:sz w:val="24"/>
    </w:rPr>
  </w:style>
  <w:style w:type="paragraph" w:styleId="Rubrik1">
    <w:name w:val="heading 1"/>
    <w:basedOn w:val="Normal"/>
    <w:next w:val="Normal"/>
    <w:link w:val="Rubrik1Char"/>
    <w:uiPriority w:val="9"/>
    <w:qFormat/>
    <w:rsid w:val="00267B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rsid w:val="00267B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i/>
      <w:sz w:val="26"/>
      <w:szCs w:val="26"/>
    </w:rPr>
  </w:style>
  <w:style w:type="paragraph" w:styleId="Rubrik3">
    <w:name w:val="heading 3"/>
    <w:basedOn w:val="Normal"/>
    <w:next w:val="Normal"/>
    <w:link w:val="Rubrik3Char"/>
    <w:uiPriority w:val="9"/>
    <w:unhideWhenUsed/>
    <w:qFormat/>
    <w:rsid w:val="00267B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Rubrik4">
    <w:name w:val="heading 4"/>
    <w:basedOn w:val="Normal"/>
    <w:next w:val="Normal"/>
    <w:link w:val="Rubrik4Char"/>
    <w:uiPriority w:val="9"/>
    <w:unhideWhenUsed/>
    <w:qFormat/>
    <w:rsid w:val="005834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2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table" w:styleId="Tabellrutnt">
    <w:name w:val="Table Grid"/>
    <w:basedOn w:val="Normaltabell"/>
    <w:uiPriority w:val="59"/>
    <w:rsid w:val="00FF63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ubrik1Char">
    <w:name w:val="Rubrik 1 Char"/>
    <w:basedOn w:val="Standardstycketeckensnitt"/>
    <w:link w:val="Rubrik1"/>
    <w:uiPriority w:val="9"/>
    <w:rsid w:val="00267BB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Rubrik2Char">
    <w:name w:val="Rubrik 2 Char"/>
    <w:basedOn w:val="Standardstycketeckensnitt"/>
    <w:link w:val="Rubrik2"/>
    <w:uiPriority w:val="9"/>
    <w:rsid w:val="00267BB9"/>
    <w:rPr>
      <w:rFonts w:asciiTheme="majorHAnsi" w:eastAsiaTheme="majorEastAsia" w:hAnsiTheme="majorHAnsi" w:cstheme="majorBidi"/>
      <w:b/>
      <w:bCs/>
      <w:i/>
      <w:sz w:val="26"/>
      <w:szCs w:val="26"/>
    </w:rPr>
  </w:style>
  <w:style w:type="character" w:customStyle="1" w:styleId="Rubrik3Char">
    <w:name w:val="Rubrik 3 Char"/>
    <w:basedOn w:val="Standardstycketeckensnitt"/>
    <w:link w:val="Rubrik3"/>
    <w:uiPriority w:val="9"/>
    <w:rsid w:val="00267BB9"/>
    <w:rPr>
      <w:rFonts w:asciiTheme="majorHAnsi" w:eastAsiaTheme="majorEastAsia" w:hAnsiTheme="majorHAnsi" w:cstheme="majorBidi"/>
      <w:b/>
      <w:bCs/>
      <w:sz w:val="24"/>
    </w:rPr>
  </w:style>
  <w:style w:type="paragraph" w:styleId="Sidhuvud">
    <w:name w:val="header"/>
    <w:basedOn w:val="Normal"/>
    <w:link w:val="SidhuvudChar"/>
    <w:uiPriority w:val="99"/>
    <w:unhideWhenUsed/>
    <w:rsid w:val="00B320C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B320C9"/>
  </w:style>
  <w:style w:type="paragraph" w:styleId="Sidfot">
    <w:name w:val="footer"/>
    <w:basedOn w:val="Normal"/>
    <w:link w:val="SidfotChar"/>
    <w:uiPriority w:val="99"/>
    <w:unhideWhenUsed/>
    <w:rsid w:val="00B320C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B320C9"/>
  </w:style>
  <w:style w:type="paragraph" w:styleId="Normalwebb">
    <w:name w:val="Normal (Web)"/>
    <w:basedOn w:val="Normal"/>
    <w:uiPriority w:val="99"/>
    <w:unhideWhenUsed/>
    <w:rsid w:val="00B957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sv-SE"/>
    </w:rPr>
  </w:style>
  <w:style w:type="character" w:styleId="Stark">
    <w:name w:val="Strong"/>
    <w:basedOn w:val="Standardstycketeckensnitt"/>
    <w:uiPriority w:val="22"/>
    <w:qFormat/>
    <w:rsid w:val="00B957E4"/>
    <w:rPr>
      <w:b/>
      <w:bCs/>
    </w:rPr>
  </w:style>
  <w:style w:type="character" w:customStyle="1" w:styleId="apple-converted-space">
    <w:name w:val="apple-converted-space"/>
    <w:basedOn w:val="Standardstycketeckensnitt"/>
    <w:rsid w:val="00B957E4"/>
  </w:style>
  <w:style w:type="paragraph" w:styleId="Ballongtext">
    <w:name w:val="Balloon Text"/>
    <w:basedOn w:val="Normal"/>
    <w:link w:val="BallongtextChar"/>
    <w:uiPriority w:val="99"/>
    <w:semiHidden/>
    <w:unhideWhenUsed/>
    <w:rsid w:val="006976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69769E"/>
    <w:rPr>
      <w:rFonts w:ascii="Tahoma" w:hAnsi="Tahoma" w:cs="Tahoma"/>
      <w:sz w:val="16"/>
      <w:szCs w:val="16"/>
    </w:rPr>
  </w:style>
  <w:style w:type="paragraph" w:styleId="Innehllsfrteckningsrubrik">
    <w:name w:val="TOC Heading"/>
    <w:basedOn w:val="Rubrik1"/>
    <w:next w:val="Normal"/>
    <w:uiPriority w:val="39"/>
    <w:unhideWhenUsed/>
    <w:qFormat/>
    <w:rsid w:val="000F35A6"/>
    <w:pPr>
      <w:outlineLvl w:val="9"/>
    </w:pPr>
    <w:rPr>
      <w:lang w:eastAsia="sv-SE"/>
    </w:rPr>
  </w:style>
  <w:style w:type="paragraph" w:styleId="Innehll1">
    <w:name w:val="toc 1"/>
    <w:basedOn w:val="Normal"/>
    <w:next w:val="Normal"/>
    <w:autoRedefine/>
    <w:uiPriority w:val="39"/>
    <w:unhideWhenUsed/>
    <w:rsid w:val="000F35A6"/>
    <w:pPr>
      <w:spacing w:after="100"/>
    </w:pPr>
  </w:style>
  <w:style w:type="character" w:styleId="Hyperlnk">
    <w:name w:val="Hyperlink"/>
    <w:basedOn w:val="Standardstycketeckensnitt"/>
    <w:uiPriority w:val="99"/>
    <w:unhideWhenUsed/>
    <w:rsid w:val="000F35A6"/>
    <w:rPr>
      <w:color w:val="0000FF" w:themeColor="hyperlink"/>
      <w:u w:val="single"/>
    </w:rPr>
  </w:style>
  <w:style w:type="paragraph" w:styleId="Liststycke">
    <w:name w:val="List Paragraph"/>
    <w:basedOn w:val="Normal"/>
    <w:uiPriority w:val="34"/>
    <w:qFormat/>
    <w:rsid w:val="00457410"/>
    <w:pPr>
      <w:ind w:left="720"/>
      <w:contextualSpacing/>
    </w:pPr>
  </w:style>
  <w:style w:type="character" w:customStyle="1" w:styleId="Rubrik4Char">
    <w:name w:val="Rubrik 4 Char"/>
    <w:basedOn w:val="Standardstycketeckensnitt"/>
    <w:link w:val="Rubrik4"/>
    <w:uiPriority w:val="9"/>
    <w:rsid w:val="00583470"/>
    <w:rPr>
      <w:rFonts w:asciiTheme="majorHAnsi" w:eastAsiaTheme="majorEastAsia" w:hAnsiTheme="majorHAnsi" w:cstheme="majorBidi"/>
      <w:b/>
      <w:i/>
      <w:iCs/>
    </w:rPr>
  </w:style>
  <w:style w:type="paragraph" w:styleId="Innehll2">
    <w:name w:val="toc 2"/>
    <w:basedOn w:val="Normal"/>
    <w:next w:val="Normal"/>
    <w:autoRedefine/>
    <w:uiPriority w:val="39"/>
    <w:unhideWhenUsed/>
    <w:rsid w:val="00267BB9"/>
    <w:pPr>
      <w:spacing w:after="100"/>
      <w:ind w:left="240"/>
    </w:pPr>
  </w:style>
  <w:style w:type="paragraph" w:styleId="Fotnotstext">
    <w:name w:val="footnote text"/>
    <w:basedOn w:val="Normal"/>
    <w:link w:val="FotnotstextChar"/>
    <w:uiPriority w:val="99"/>
    <w:semiHidden/>
    <w:unhideWhenUsed/>
    <w:rsid w:val="00AA55DB"/>
    <w:pPr>
      <w:spacing w:after="0" w:line="240" w:lineRule="auto"/>
    </w:pPr>
    <w:rPr>
      <w:sz w:val="20"/>
      <w:szCs w:val="20"/>
    </w:rPr>
  </w:style>
  <w:style w:type="character" w:customStyle="1" w:styleId="FotnotstextChar">
    <w:name w:val="Fotnotstext Char"/>
    <w:basedOn w:val="Standardstycketeckensnitt"/>
    <w:link w:val="Fotnotstext"/>
    <w:uiPriority w:val="99"/>
    <w:semiHidden/>
    <w:rsid w:val="00AA55DB"/>
    <w:rPr>
      <w:rFonts w:ascii="Garamond" w:hAnsi="Garamond"/>
      <w:sz w:val="20"/>
      <w:szCs w:val="20"/>
    </w:rPr>
  </w:style>
  <w:style w:type="character" w:styleId="Fotnotsreferens">
    <w:name w:val="footnote reference"/>
    <w:basedOn w:val="Standardstycketeckensnitt"/>
    <w:uiPriority w:val="99"/>
    <w:semiHidden/>
    <w:unhideWhenUsed/>
    <w:rsid w:val="00AA55DB"/>
    <w:rPr>
      <w:vertAlign w:val="superscript"/>
    </w:rPr>
  </w:style>
  <w:style w:type="character" w:styleId="Olstomnmnande">
    <w:name w:val="Unresolved Mention"/>
    <w:basedOn w:val="Standardstycketeckensnitt"/>
    <w:uiPriority w:val="99"/>
    <w:semiHidden/>
    <w:unhideWhenUsed/>
    <w:rsid w:val="0021169B"/>
    <w:rPr>
      <w:color w:val="605E5C"/>
      <w:shd w:val="clear" w:color="auto" w:fill="E1DFDD"/>
    </w:rPr>
  </w:style>
  <w:style w:type="paragraph" w:styleId="Innehll3">
    <w:name w:val="toc 3"/>
    <w:basedOn w:val="Normal"/>
    <w:next w:val="Normal"/>
    <w:autoRedefine/>
    <w:uiPriority w:val="39"/>
    <w:unhideWhenUsed/>
    <w:rsid w:val="00277327"/>
    <w:pPr>
      <w:spacing w:after="100"/>
      <w:ind w:left="480"/>
    </w:pPr>
  </w:style>
  <w:style w:type="paragraph" w:styleId="Innehll4">
    <w:name w:val="toc 4"/>
    <w:basedOn w:val="Normal"/>
    <w:next w:val="Normal"/>
    <w:autoRedefine/>
    <w:uiPriority w:val="39"/>
    <w:unhideWhenUsed/>
    <w:rsid w:val="006240D6"/>
    <w:pPr>
      <w:spacing w:after="100"/>
      <w:ind w:left="720"/>
    </w:pPr>
  </w:style>
  <w:style w:type="paragraph" w:styleId="Litteraturfrteckning">
    <w:name w:val="Bibliography"/>
    <w:basedOn w:val="Normal"/>
    <w:next w:val="Normal"/>
    <w:uiPriority w:val="37"/>
    <w:unhideWhenUsed/>
    <w:rsid w:val="00CD53BF"/>
  </w:style>
  <w:style w:type="character" w:styleId="AnvndHyperlnk">
    <w:name w:val="FollowedHyperlink"/>
    <w:basedOn w:val="Standardstycketeckensnitt"/>
    <w:uiPriority w:val="99"/>
    <w:semiHidden/>
    <w:unhideWhenUsed/>
    <w:rsid w:val="003B745D"/>
    <w:rPr>
      <w:color w:val="800080" w:themeColor="followedHyperlink"/>
      <w:u w:val="single"/>
    </w:rPr>
  </w:style>
  <w:style w:type="paragraph" w:styleId="Beskrivning">
    <w:name w:val="caption"/>
    <w:basedOn w:val="Normal"/>
    <w:next w:val="Normal"/>
    <w:uiPriority w:val="35"/>
    <w:unhideWhenUsed/>
    <w:qFormat/>
    <w:rsid w:val="003E7DE9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6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3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footer" Target="footer3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statista.com/forecasts/997151/video-game-preferences-by-genre-in-the-u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inus%20Jernstr&#246;m\OneDrive%20-%20Avesta%20kommun\Subjects\Gyarte\Rapportmall%20Gymnasiearbete.dotx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Mic22</b:Tag>
    <b:SourceType>InternetSite</b:SourceType>
    <b:Guid>{98C37C69-1F7D-4E4E-AA28-AEEC51C7AFD7}</b:Guid>
    <b:Author>
      <b:Author>
        <b:Corporate>Microsoft</b:Corporate>
      </b:Author>
    </b:Author>
    <b:Title>C# documentation</b:Title>
    <b:InternetSiteTitle>Microsoft Build</b:InternetSiteTitle>
    <b:Year>2022</b:Year>
    <b:Month>April</b:Month>
    <b:Day>26</b:Day>
    <b:URL>https://docs.microsoft.com/en-us/dotnet/csharp/</b:URL>
    <b:RefOrder>1</b:RefOrder>
  </b:Source>
  <b:Source>
    <b:Tag>Sta22</b:Tag>
    <b:SourceType>InternetSite</b:SourceType>
    <b:Guid>{868C3A16-E002-4236-8D3B-A1BEB3EC410D}</b:Guid>
    <b:Title>Video game preferences by genre in the U.S. in 2022</b:Title>
    <b:Year>2022</b:Year>
    <b:Author>
      <b:Author>
        <b:Corporate>Statista</b:Corporate>
      </b:Author>
    </b:Author>
    <b:InternetSiteTitle>Statista</b:InternetSiteTitle>
    <b:Month>April</b:Month>
    <b:Day>27</b:Day>
    <b:URL>https://www.statista.com/forecasts/997151/video-game-preferences-by-genre-in-the-us</b:URL>
    <b:RefOrder>2</b:RefOrder>
  </b:Source>
  <b:Source>
    <b:Tag>Mic221</b:Tag>
    <b:SourceType>InternetSite</b:SourceType>
    <b:Guid>{9C587C1B-836A-4F3D-B3FD-D20B91BF56F3}</b:Guid>
    <b:Author>
      <b:Author>
        <b:Corporate>Microsoft</b:Corporate>
      </b:Author>
    </b:Author>
    <b:Title>Visual Studio</b:Title>
    <b:InternetSiteTitle>Visual Studio</b:InternetSiteTitle>
    <b:Year>2022</b:Year>
    <b:Month>April</b:Month>
    <b:Day>26</b:Day>
    <b:URL>https://visualstudio.microsoft.com/</b:URL>
    <b:RefOrder>3</b:RefOrder>
  </b:Source>
  <b:Source>
    <b:Tag>Uni22</b:Tag>
    <b:SourceType>InternetSite</b:SourceType>
    <b:Guid>{DA024891-1C10-476D-89B0-2B37E70ED68F}</b:Guid>
    <b:LCID>en-GB</b:LCID>
    <b:Author>
      <b:Author>
        <b:Corporate>Unity</b:Corporate>
      </b:Author>
    </b:Author>
    <b:Title>More than an engine</b:Title>
    <b:InternetSiteTitle>Unity</b:InternetSiteTitle>
    <b:Year>2022</b:Year>
    <b:Month>April</b:Month>
    <b:Day>26</b:Day>
    <b:URL>https://unity.com/pages/more-than-an-engine</b:URL>
    <b:RefOrder>4</b:RefOrder>
  </b:Source>
  <b:Source>
    <b:Tag>Uni223</b:Tag>
    <b:SourceType>InternetSite</b:SourceType>
    <b:Guid>{29CF775A-816C-4DB0-88D9-D72B8CAA74FF}</b:Guid>
    <b:Author>
      <b:Author>
        <b:Corporate>Unity</b:Corporate>
      </b:Author>
    </b:Author>
    <b:Title>Collider</b:Title>
    <b:InternetSiteTitle>Unity Documentation</b:InternetSiteTitle>
    <b:Year>2022</b:Year>
    <b:Month>April</b:Month>
    <b:Day>28</b:Day>
    <b:URL>https://docs.unity3d.com/ScriptReference/Physics.Collider.html</b:URL>
    <b:RefOrder>5</b:RefOrder>
  </b:Source>
  <b:Source>
    <b:Tag>Uni221</b:Tag>
    <b:SourceType>InternetSite</b:SourceType>
    <b:Guid>{48CE2A49-A883-4E7A-B72A-961EAE732A7C}</b:Guid>
    <b:Author>
      <b:Author>
        <b:Corporate>Unity</b:Corporate>
      </b:Author>
    </b:Author>
    <b:Title>Physics.CheckSphere</b:Title>
    <b:InternetSiteTitle>Unity Documentation</b:InternetSiteTitle>
    <b:Year>2022</b:Year>
    <b:Month>April</b:Month>
    <b:Day>26</b:Day>
    <b:URL>https://docs.unity3d.com/ScriptReference/Physics.CheckSphere.html</b:URL>
    <b:RefOrder>6</b:RefOrder>
  </b:Source>
  <b:Source>
    <b:Tag>Uni222</b:Tag>
    <b:SourceType>InternetSite</b:SourceType>
    <b:Guid>{6A7C5534-586F-4CB2-896E-E2A0E1BFE771}</b:Guid>
    <b:Author>
      <b:Author>
        <b:Corporate>Unity</b:Corporate>
      </b:Author>
    </b:Author>
    <b:Title>Physics.SphereCast</b:Title>
    <b:InternetSiteTitle>Unity Documentation</b:InternetSiteTitle>
    <b:Year>2022</b:Year>
    <b:Month>April</b:Month>
    <b:Day>28</b:Day>
    <b:URL>https://docs.unity3d.com/ScriptReference/Physics.SphereCast.html</b:URL>
    <b:RefOrder>7</b:RefOrder>
  </b:Source>
  <b:Source>
    <b:Tag>Epi22</b:Tag>
    <b:SourceType>InternetSite</b:SourceType>
    <b:Guid>{74BA3B03-9B3D-4E0A-9E98-10A5CB8FCF7A}</b:Guid>
    <b:Author>
      <b:Author>
        <b:Corporate>Epic Games</b:Corporate>
      </b:Author>
    </b:Author>
    <b:Title>Unreal Engine</b:Title>
    <b:InternetSiteTitle>Unreal Engine</b:InternetSiteTitle>
    <b:Year>2022</b:Year>
    <b:Month>April</b:Month>
    <b:Day>29</b:Day>
    <b:URL>https://www.unrealengine.com/en-US/</b:URL>
    <b:RefOrder>8</b:RefOrder>
  </b:Source>
  <b:Source>
    <b:Tag>Epi221</b:Tag>
    <b:SourceType>InternetSite</b:SourceType>
    <b:Guid>{D3CEA64B-CDB2-4531-BECB-81BBEFF96885}</b:Guid>
    <b:Author>
      <b:Author>
        <b:Corporate>Epic Games</b:Corporate>
      </b:Author>
    </b:Author>
    <b:Title>Unreal Engine 5</b:Title>
    <b:InternetSiteTitle>Unreal Engine</b:InternetSiteTitle>
    <b:Year>2022</b:Year>
    <b:Month>April</b:Month>
    <b:Day>29</b:Day>
    <b:URL>https://www.unrealengine.com/en-US/unreal-engine-5</b:URL>
    <b:RefOrder>9</b:RefOrder>
  </b:Source>
  <b:Source>
    <b:Tag>Mon22</b:Tag>
    <b:SourceType>InternetSite</b:SourceType>
    <b:Guid>{47CEE987-7355-4421-BA76-74E9A5AC196B}</b:Guid>
    <b:Author>
      <b:Author>
        <b:Corporate>Monogame</b:Corporate>
      </b:Author>
    </b:Author>
    <b:Title>Monogame</b:Title>
    <b:InternetSiteTitle>Monogame</b:InternetSiteTitle>
    <b:Year>2022</b:Year>
    <b:Month>April</b:Month>
    <b:Day>29</b:Day>
    <b:URL>https://www.monogame.net/</b:URL>
    <b:RefOrder>10</b:RefOrder>
  </b:Source>
</b:Sources>
</file>

<file path=customXml/itemProps1.xml><?xml version="1.0" encoding="utf-8"?>
<ds:datastoreItem xmlns:ds="http://schemas.openxmlformats.org/officeDocument/2006/customXml" ds:itemID="{F9AB196F-E64A-4CB2-AAE7-22DE6142D1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Rapportmall Gymnasiearbete.dotx</Template>
  <TotalTime>3481</TotalTime>
  <Pages>16</Pages>
  <Words>2261</Words>
  <Characters>12890</Characters>
  <Application>Microsoft Office Word</Application>
  <DocSecurity>0</DocSecurity>
  <Lines>107</Lines>
  <Paragraphs>30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>Avesta Kommun</Company>
  <LinksUpToDate>false</LinksUpToDate>
  <CharactersWithSpaces>15121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Linus Jernström</dc:creator>
  <cp:keywords/>
  <cp:lastModifiedBy>Linus Jernström</cp:lastModifiedBy>
  <cp:revision>367</cp:revision>
  <cp:lastPrinted>2019-01-24T01:50:00Z</cp:lastPrinted>
  <dcterms:created xsi:type="dcterms:W3CDTF">2022-03-31T00:08:00Z</dcterms:created>
  <dcterms:modified xsi:type="dcterms:W3CDTF">2022-04-29T18:38:00Z</dcterms:modified>
</cp:coreProperties>
</file>